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6DF" w:rsidRDefault="00631B7A">
      <w:pPr>
        <w:pStyle w:val="Title"/>
        <w:jc w:val="right"/>
      </w:pPr>
      <w:r>
        <w:fldChar w:fldCharType="begin"/>
      </w:r>
      <w:r w:rsidR="007E693E">
        <w:instrText xml:space="preserve"> SUBJECT  \* MERGEFORMAT </w:instrText>
      </w:r>
      <w:r>
        <w:fldChar w:fldCharType="separate"/>
      </w:r>
      <w:r w:rsidR="00B25398">
        <w:t>&lt;</w:t>
      </w:r>
      <w:proofErr w:type="spellStart"/>
      <w:r w:rsidR="00B25398">
        <w:t>JagTrack</w:t>
      </w:r>
      <w:proofErr w:type="spellEnd"/>
      <w:r w:rsidR="00B25398">
        <w:t xml:space="preserve"> Application</w:t>
      </w:r>
      <w:r w:rsidR="00D12398">
        <w:t>&gt;</w:t>
      </w:r>
      <w:r>
        <w:fldChar w:fldCharType="end"/>
      </w:r>
    </w:p>
    <w:p w:rsidR="008A36DF" w:rsidRDefault="00631B7A">
      <w:pPr>
        <w:pStyle w:val="Title"/>
        <w:jc w:val="right"/>
      </w:pPr>
      <w:fldSimple w:instr="title  \* Mergeformat ">
        <w:r w:rsidR="00D12398">
          <w:t>Stakeholder Requests</w:t>
        </w:r>
      </w:fldSimple>
    </w:p>
    <w:p w:rsidR="008A36DF" w:rsidRDefault="008A36DF">
      <w:pPr>
        <w:pStyle w:val="Title"/>
        <w:jc w:val="right"/>
      </w:pPr>
    </w:p>
    <w:p w:rsidR="008A36DF" w:rsidRDefault="007E693E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8A36DF" w:rsidRDefault="008A36DF">
      <w:pPr>
        <w:pStyle w:val="Title"/>
        <w:rPr>
          <w:sz w:val="28"/>
        </w:rPr>
      </w:pPr>
    </w:p>
    <w:p w:rsidR="008A36DF" w:rsidRDefault="008A36DF"/>
    <w:p w:rsidR="00592A0E" w:rsidRDefault="00592A0E"/>
    <w:p w:rsidR="00592A0E" w:rsidRDefault="00592A0E"/>
    <w:p w:rsidR="00592A0E" w:rsidRDefault="00592A0E"/>
    <w:p w:rsidR="008A36DF" w:rsidRDefault="007E693E">
      <w:pPr>
        <w:pStyle w:val="Title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A36DF">
        <w:tc>
          <w:tcPr>
            <w:tcW w:w="2304" w:type="dxa"/>
          </w:tcPr>
          <w:p w:rsidR="008A36DF" w:rsidRDefault="007E693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A36DF" w:rsidRDefault="007E693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A36DF" w:rsidRDefault="007E693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A36DF" w:rsidRDefault="007E693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A36DF">
        <w:tc>
          <w:tcPr>
            <w:tcW w:w="2304" w:type="dxa"/>
          </w:tcPr>
          <w:p w:rsidR="008A36DF" w:rsidRDefault="00592A0E">
            <w:pPr>
              <w:pStyle w:val="Tabletext"/>
            </w:pPr>
            <w:r>
              <w:t>&lt;03/12/12</w:t>
            </w:r>
            <w:r w:rsidR="007E693E">
              <w:t>&gt;</w:t>
            </w:r>
          </w:p>
        </w:tc>
        <w:tc>
          <w:tcPr>
            <w:tcW w:w="1152" w:type="dxa"/>
          </w:tcPr>
          <w:p w:rsidR="008A36DF" w:rsidRDefault="00592A0E">
            <w:pPr>
              <w:pStyle w:val="Tabletext"/>
            </w:pPr>
            <w:r>
              <w:t>&lt;1.0</w:t>
            </w:r>
            <w:r w:rsidR="007E693E">
              <w:t>&gt;</w:t>
            </w:r>
          </w:p>
        </w:tc>
        <w:tc>
          <w:tcPr>
            <w:tcW w:w="3744" w:type="dxa"/>
          </w:tcPr>
          <w:p w:rsidR="008A36DF" w:rsidRDefault="00592A0E">
            <w:pPr>
              <w:pStyle w:val="Tabletext"/>
            </w:pPr>
            <w:r>
              <w:t>Stakeholder request document</w:t>
            </w:r>
          </w:p>
        </w:tc>
        <w:tc>
          <w:tcPr>
            <w:tcW w:w="2304" w:type="dxa"/>
          </w:tcPr>
          <w:p w:rsidR="00592A0E" w:rsidRDefault="00592A0E">
            <w:pPr>
              <w:pStyle w:val="Tabletext"/>
            </w:pPr>
            <w:proofErr w:type="spellStart"/>
            <w:r>
              <w:t>Sumit</w:t>
            </w:r>
            <w:proofErr w:type="spellEnd"/>
            <w:r>
              <w:t xml:space="preserve"> </w:t>
            </w:r>
            <w:proofErr w:type="spellStart"/>
            <w:r>
              <w:t>Shrestha</w:t>
            </w:r>
            <w:proofErr w:type="spellEnd"/>
            <w:r>
              <w:t xml:space="preserve">  / </w:t>
            </w:r>
          </w:p>
          <w:p w:rsidR="008A36DF" w:rsidRDefault="00592A0E">
            <w:pPr>
              <w:pStyle w:val="Tabletext"/>
            </w:pPr>
            <w:proofErr w:type="spellStart"/>
            <w:r>
              <w:t>Ruijie</w:t>
            </w:r>
            <w:proofErr w:type="spellEnd"/>
            <w:r>
              <w:t xml:space="preserve"> Yuan</w:t>
            </w:r>
          </w:p>
        </w:tc>
      </w:tr>
      <w:tr w:rsidR="008A36DF">
        <w:tc>
          <w:tcPr>
            <w:tcW w:w="2304" w:type="dxa"/>
          </w:tcPr>
          <w:p w:rsidR="008A36DF" w:rsidRDefault="008A36DF">
            <w:pPr>
              <w:pStyle w:val="Tabletext"/>
            </w:pPr>
          </w:p>
        </w:tc>
        <w:tc>
          <w:tcPr>
            <w:tcW w:w="1152" w:type="dxa"/>
          </w:tcPr>
          <w:p w:rsidR="008A36DF" w:rsidRDefault="008A36DF">
            <w:pPr>
              <w:pStyle w:val="Tabletext"/>
            </w:pPr>
          </w:p>
        </w:tc>
        <w:tc>
          <w:tcPr>
            <w:tcW w:w="3744" w:type="dxa"/>
          </w:tcPr>
          <w:p w:rsidR="008A36DF" w:rsidRDefault="008A36DF">
            <w:pPr>
              <w:pStyle w:val="Tabletext"/>
            </w:pPr>
          </w:p>
        </w:tc>
        <w:tc>
          <w:tcPr>
            <w:tcW w:w="2304" w:type="dxa"/>
          </w:tcPr>
          <w:p w:rsidR="008A36DF" w:rsidRDefault="008A36DF">
            <w:pPr>
              <w:pStyle w:val="Tabletext"/>
            </w:pPr>
          </w:p>
        </w:tc>
      </w:tr>
      <w:tr w:rsidR="008A36DF">
        <w:tc>
          <w:tcPr>
            <w:tcW w:w="2304" w:type="dxa"/>
          </w:tcPr>
          <w:p w:rsidR="008A36DF" w:rsidRDefault="008A36DF">
            <w:pPr>
              <w:pStyle w:val="Tabletext"/>
            </w:pPr>
          </w:p>
        </w:tc>
        <w:tc>
          <w:tcPr>
            <w:tcW w:w="1152" w:type="dxa"/>
          </w:tcPr>
          <w:p w:rsidR="008A36DF" w:rsidRDefault="008A36DF">
            <w:pPr>
              <w:pStyle w:val="Tabletext"/>
            </w:pPr>
          </w:p>
        </w:tc>
        <w:tc>
          <w:tcPr>
            <w:tcW w:w="3744" w:type="dxa"/>
          </w:tcPr>
          <w:p w:rsidR="008A36DF" w:rsidRDefault="008A36DF">
            <w:pPr>
              <w:pStyle w:val="Tabletext"/>
            </w:pPr>
          </w:p>
        </w:tc>
        <w:tc>
          <w:tcPr>
            <w:tcW w:w="2304" w:type="dxa"/>
          </w:tcPr>
          <w:p w:rsidR="008A36DF" w:rsidRDefault="008A36DF">
            <w:pPr>
              <w:pStyle w:val="Tabletext"/>
            </w:pPr>
          </w:p>
        </w:tc>
      </w:tr>
      <w:tr w:rsidR="008A36DF">
        <w:tc>
          <w:tcPr>
            <w:tcW w:w="2304" w:type="dxa"/>
          </w:tcPr>
          <w:p w:rsidR="008A36DF" w:rsidRDefault="008A36DF">
            <w:pPr>
              <w:pStyle w:val="Tabletext"/>
            </w:pPr>
          </w:p>
        </w:tc>
        <w:tc>
          <w:tcPr>
            <w:tcW w:w="1152" w:type="dxa"/>
          </w:tcPr>
          <w:p w:rsidR="008A36DF" w:rsidRDefault="008A36DF">
            <w:pPr>
              <w:pStyle w:val="Tabletext"/>
            </w:pPr>
          </w:p>
        </w:tc>
        <w:tc>
          <w:tcPr>
            <w:tcW w:w="3744" w:type="dxa"/>
          </w:tcPr>
          <w:p w:rsidR="008A36DF" w:rsidRDefault="008A36DF">
            <w:pPr>
              <w:pStyle w:val="Tabletext"/>
            </w:pPr>
          </w:p>
        </w:tc>
        <w:tc>
          <w:tcPr>
            <w:tcW w:w="2304" w:type="dxa"/>
          </w:tcPr>
          <w:p w:rsidR="008A36DF" w:rsidRDefault="008A36DF">
            <w:pPr>
              <w:pStyle w:val="Tabletext"/>
            </w:pPr>
          </w:p>
        </w:tc>
      </w:tr>
    </w:tbl>
    <w:p w:rsidR="008A36DF" w:rsidRDefault="008A36DF"/>
    <w:p w:rsidR="008A36DF" w:rsidRDefault="007E693E">
      <w:pPr>
        <w:pStyle w:val="Title"/>
      </w:pPr>
      <w:r>
        <w:br w:type="page"/>
      </w:r>
      <w:r>
        <w:lastRenderedPageBreak/>
        <w:t>Table of Contents</w:t>
      </w:r>
    </w:p>
    <w:p w:rsidR="008A36DF" w:rsidRDefault="00631B7A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1B7A">
        <w:rPr>
          <w:b/>
        </w:rPr>
        <w:fldChar w:fldCharType="begin"/>
      </w:r>
      <w:r w:rsidR="007E693E">
        <w:rPr>
          <w:b/>
        </w:rPr>
        <w:instrText xml:space="preserve"> TOC \o "1-3" </w:instrText>
      </w:r>
      <w:r w:rsidRPr="00631B7A">
        <w:rPr>
          <w:b/>
        </w:rPr>
        <w:fldChar w:fldCharType="separate"/>
      </w:r>
      <w:r w:rsidR="007E693E">
        <w:rPr>
          <w:noProof/>
          <w:szCs w:val="24"/>
        </w:rPr>
        <w:t>1.</w:t>
      </w:r>
      <w:r w:rsidR="007E693E">
        <w:rPr>
          <w:noProof/>
          <w:sz w:val="24"/>
          <w:szCs w:val="24"/>
        </w:rPr>
        <w:tab/>
      </w:r>
      <w:r w:rsidR="007E693E">
        <w:rPr>
          <w:noProof/>
          <w:szCs w:val="24"/>
        </w:rPr>
        <w:t>Introduction</w:t>
      </w:r>
      <w:r w:rsidR="007E693E">
        <w:rPr>
          <w:noProof/>
        </w:rPr>
        <w:tab/>
      </w:r>
      <w:r>
        <w:rPr>
          <w:noProof/>
        </w:rPr>
        <w:fldChar w:fldCharType="begin"/>
      </w:r>
      <w:r w:rsidR="007E693E">
        <w:rPr>
          <w:noProof/>
        </w:rPr>
        <w:instrText xml:space="preserve"> PAGEREF _Toc492961278 \h </w:instrText>
      </w:r>
      <w:r>
        <w:rPr>
          <w:noProof/>
        </w:rPr>
      </w:r>
      <w:r>
        <w:rPr>
          <w:noProof/>
        </w:rPr>
        <w:fldChar w:fldCharType="separate"/>
      </w:r>
      <w:r w:rsidR="00D12398">
        <w:rPr>
          <w:noProof/>
        </w:rPr>
        <w:t>2</w:t>
      </w:r>
      <w:r>
        <w:rPr>
          <w:noProof/>
        </w:rPr>
        <w:fldChar w:fldCharType="end"/>
      </w:r>
    </w:p>
    <w:p w:rsidR="008A36DF" w:rsidRDefault="007E693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 w:rsidR="00631B7A">
        <w:rPr>
          <w:noProof/>
        </w:rPr>
        <w:fldChar w:fldCharType="begin"/>
      </w:r>
      <w:r>
        <w:rPr>
          <w:noProof/>
        </w:rPr>
        <w:instrText xml:space="preserve"> PAGEREF _Toc492961279 \h </w:instrText>
      </w:r>
      <w:r w:rsidR="00631B7A">
        <w:rPr>
          <w:noProof/>
        </w:rPr>
      </w:r>
      <w:r w:rsidR="00631B7A">
        <w:rPr>
          <w:noProof/>
        </w:rPr>
        <w:fldChar w:fldCharType="separate"/>
      </w:r>
      <w:r w:rsidR="00D12398">
        <w:rPr>
          <w:noProof/>
        </w:rPr>
        <w:t>2</w:t>
      </w:r>
      <w:r w:rsidR="00631B7A">
        <w:rPr>
          <w:noProof/>
        </w:rPr>
        <w:fldChar w:fldCharType="end"/>
      </w:r>
    </w:p>
    <w:p w:rsidR="008A36DF" w:rsidRDefault="007E693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 w:rsidR="00631B7A">
        <w:rPr>
          <w:noProof/>
        </w:rPr>
        <w:fldChar w:fldCharType="begin"/>
      </w:r>
      <w:r>
        <w:rPr>
          <w:noProof/>
        </w:rPr>
        <w:instrText xml:space="preserve"> PAGEREF _Toc492961280 \h </w:instrText>
      </w:r>
      <w:r w:rsidR="00631B7A">
        <w:rPr>
          <w:noProof/>
        </w:rPr>
      </w:r>
      <w:r w:rsidR="00631B7A">
        <w:rPr>
          <w:noProof/>
        </w:rPr>
        <w:fldChar w:fldCharType="separate"/>
      </w:r>
      <w:r w:rsidR="00D12398">
        <w:rPr>
          <w:noProof/>
        </w:rPr>
        <w:t>2</w:t>
      </w:r>
      <w:r w:rsidR="00631B7A">
        <w:rPr>
          <w:noProof/>
        </w:rPr>
        <w:fldChar w:fldCharType="end"/>
      </w:r>
    </w:p>
    <w:p w:rsidR="008A36DF" w:rsidRDefault="007E693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 w:rsidR="00631B7A">
        <w:rPr>
          <w:noProof/>
        </w:rPr>
        <w:fldChar w:fldCharType="begin"/>
      </w:r>
      <w:r>
        <w:rPr>
          <w:noProof/>
        </w:rPr>
        <w:instrText xml:space="preserve"> PAGEREF _Toc492961281 \h </w:instrText>
      </w:r>
      <w:r w:rsidR="00631B7A">
        <w:rPr>
          <w:noProof/>
        </w:rPr>
      </w:r>
      <w:r w:rsidR="00631B7A">
        <w:rPr>
          <w:noProof/>
        </w:rPr>
        <w:fldChar w:fldCharType="separate"/>
      </w:r>
      <w:r w:rsidR="00D12398">
        <w:rPr>
          <w:noProof/>
        </w:rPr>
        <w:t>2</w:t>
      </w:r>
      <w:r w:rsidR="00631B7A">
        <w:rPr>
          <w:noProof/>
        </w:rPr>
        <w:fldChar w:fldCharType="end"/>
      </w:r>
    </w:p>
    <w:p w:rsidR="008A36DF" w:rsidRDefault="007E693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631B7A">
        <w:rPr>
          <w:noProof/>
        </w:rPr>
        <w:fldChar w:fldCharType="begin"/>
      </w:r>
      <w:r>
        <w:rPr>
          <w:noProof/>
        </w:rPr>
        <w:instrText xml:space="preserve"> PAGEREF _Toc492961282 \h </w:instrText>
      </w:r>
      <w:r w:rsidR="00631B7A">
        <w:rPr>
          <w:noProof/>
        </w:rPr>
      </w:r>
      <w:r w:rsidR="00631B7A">
        <w:rPr>
          <w:noProof/>
        </w:rPr>
        <w:fldChar w:fldCharType="separate"/>
      </w:r>
      <w:r w:rsidR="00D12398">
        <w:rPr>
          <w:noProof/>
        </w:rPr>
        <w:t>2</w:t>
      </w:r>
      <w:r w:rsidR="00631B7A">
        <w:rPr>
          <w:noProof/>
        </w:rPr>
        <w:fldChar w:fldCharType="end"/>
      </w:r>
    </w:p>
    <w:p w:rsidR="008A36DF" w:rsidRDefault="007E693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631B7A">
        <w:rPr>
          <w:noProof/>
        </w:rPr>
        <w:fldChar w:fldCharType="begin"/>
      </w:r>
      <w:r>
        <w:rPr>
          <w:noProof/>
        </w:rPr>
        <w:instrText xml:space="preserve"> PAGEREF _Toc492961283 \h </w:instrText>
      </w:r>
      <w:r w:rsidR="00631B7A">
        <w:rPr>
          <w:noProof/>
        </w:rPr>
      </w:r>
      <w:r w:rsidR="00631B7A">
        <w:rPr>
          <w:noProof/>
        </w:rPr>
        <w:fldChar w:fldCharType="separate"/>
      </w:r>
      <w:r w:rsidR="00D12398">
        <w:rPr>
          <w:noProof/>
        </w:rPr>
        <w:t>2</w:t>
      </w:r>
      <w:r w:rsidR="00631B7A">
        <w:rPr>
          <w:noProof/>
        </w:rPr>
        <w:fldChar w:fldCharType="end"/>
      </w:r>
    </w:p>
    <w:p w:rsidR="008A36DF" w:rsidRDefault="007E693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Establish Stakeholder or User Profile</w:t>
      </w:r>
      <w:r>
        <w:rPr>
          <w:noProof/>
        </w:rPr>
        <w:tab/>
      </w:r>
      <w:r w:rsidR="00631B7A">
        <w:rPr>
          <w:noProof/>
        </w:rPr>
        <w:fldChar w:fldCharType="begin"/>
      </w:r>
      <w:r>
        <w:rPr>
          <w:noProof/>
        </w:rPr>
        <w:instrText xml:space="preserve"> PAGEREF _Toc492961284 \h </w:instrText>
      </w:r>
      <w:r w:rsidR="00631B7A">
        <w:rPr>
          <w:noProof/>
        </w:rPr>
      </w:r>
      <w:r w:rsidR="00631B7A">
        <w:rPr>
          <w:noProof/>
        </w:rPr>
        <w:fldChar w:fldCharType="separate"/>
      </w:r>
      <w:r w:rsidR="00D12398">
        <w:rPr>
          <w:noProof/>
        </w:rPr>
        <w:t>2</w:t>
      </w:r>
      <w:r w:rsidR="00631B7A">
        <w:rPr>
          <w:noProof/>
        </w:rPr>
        <w:fldChar w:fldCharType="end"/>
      </w:r>
    </w:p>
    <w:p w:rsidR="008A36DF" w:rsidRDefault="007E693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Assessing the Problem</w:t>
      </w:r>
      <w:r>
        <w:rPr>
          <w:noProof/>
        </w:rPr>
        <w:tab/>
      </w:r>
      <w:r w:rsidR="00631B7A">
        <w:rPr>
          <w:noProof/>
        </w:rPr>
        <w:fldChar w:fldCharType="begin"/>
      </w:r>
      <w:r>
        <w:rPr>
          <w:noProof/>
        </w:rPr>
        <w:instrText xml:space="preserve"> PAGEREF _Toc492961285 \h </w:instrText>
      </w:r>
      <w:r w:rsidR="00631B7A">
        <w:rPr>
          <w:noProof/>
        </w:rPr>
      </w:r>
      <w:r w:rsidR="00631B7A">
        <w:rPr>
          <w:noProof/>
        </w:rPr>
        <w:fldChar w:fldCharType="separate"/>
      </w:r>
      <w:r w:rsidR="00D12398">
        <w:rPr>
          <w:noProof/>
        </w:rPr>
        <w:t>2</w:t>
      </w:r>
      <w:r w:rsidR="00631B7A">
        <w:rPr>
          <w:noProof/>
        </w:rPr>
        <w:fldChar w:fldCharType="end"/>
      </w:r>
    </w:p>
    <w:p w:rsidR="008A36DF" w:rsidRDefault="007E693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Understanding the User Environment</w:t>
      </w:r>
      <w:r>
        <w:rPr>
          <w:noProof/>
        </w:rPr>
        <w:tab/>
      </w:r>
      <w:r w:rsidR="00631B7A">
        <w:rPr>
          <w:noProof/>
        </w:rPr>
        <w:fldChar w:fldCharType="begin"/>
      </w:r>
      <w:r>
        <w:rPr>
          <w:noProof/>
        </w:rPr>
        <w:instrText xml:space="preserve"> PAGEREF _Toc492961286 \h </w:instrText>
      </w:r>
      <w:r w:rsidR="00631B7A">
        <w:rPr>
          <w:noProof/>
        </w:rPr>
      </w:r>
      <w:r w:rsidR="00631B7A">
        <w:rPr>
          <w:noProof/>
        </w:rPr>
        <w:fldChar w:fldCharType="separate"/>
      </w:r>
      <w:r w:rsidR="00D12398">
        <w:rPr>
          <w:noProof/>
        </w:rPr>
        <w:t>2</w:t>
      </w:r>
      <w:r w:rsidR="00631B7A">
        <w:rPr>
          <w:noProof/>
        </w:rPr>
        <w:fldChar w:fldCharType="end"/>
      </w:r>
    </w:p>
    <w:p w:rsidR="008A36DF" w:rsidRDefault="007E693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Recap for Understanding</w:t>
      </w:r>
      <w:r>
        <w:rPr>
          <w:noProof/>
        </w:rPr>
        <w:tab/>
      </w:r>
      <w:r w:rsidR="00631B7A">
        <w:rPr>
          <w:noProof/>
        </w:rPr>
        <w:fldChar w:fldCharType="begin"/>
      </w:r>
      <w:r>
        <w:rPr>
          <w:noProof/>
        </w:rPr>
        <w:instrText xml:space="preserve"> PAGEREF _Toc492961287 \h </w:instrText>
      </w:r>
      <w:r w:rsidR="00631B7A">
        <w:rPr>
          <w:noProof/>
        </w:rPr>
      </w:r>
      <w:r w:rsidR="00631B7A">
        <w:rPr>
          <w:noProof/>
        </w:rPr>
        <w:fldChar w:fldCharType="separate"/>
      </w:r>
      <w:r w:rsidR="00D12398">
        <w:rPr>
          <w:noProof/>
        </w:rPr>
        <w:t>2</w:t>
      </w:r>
      <w:r w:rsidR="00631B7A">
        <w:rPr>
          <w:noProof/>
        </w:rPr>
        <w:fldChar w:fldCharType="end"/>
      </w:r>
    </w:p>
    <w:p w:rsidR="008A36DF" w:rsidRDefault="007E693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Analyst’s Inputs on Stakeholder’s Problem (validate or invalidate assumptions)</w:t>
      </w:r>
      <w:r>
        <w:rPr>
          <w:noProof/>
        </w:rPr>
        <w:tab/>
      </w:r>
      <w:r w:rsidR="00631B7A">
        <w:rPr>
          <w:noProof/>
        </w:rPr>
        <w:fldChar w:fldCharType="begin"/>
      </w:r>
      <w:r>
        <w:rPr>
          <w:noProof/>
        </w:rPr>
        <w:instrText xml:space="preserve"> PAGEREF _Toc492961288 \h </w:instrText>
      </w:r>
      <w:r w:rsidR="00631B7A">
        <w:rPr>
          <w:noProof/>
        </w:rPr>
      </w:r>
      <w:r w:rsidR="00631B7A">
        <w:rPr>
          <w:noProof/>
        </w:rPr>
        <w:fldChar w:fldCharType="separate"/>
      </w:r>
      <w:r w:rsidR="00D12398">
        <w:rPr>
          <w:noProof/>
        </w:rPr>
        <w:t>2</w:t>
      </w:r>
      <w:r w:rsidR="00631B7A">
        <w:rPr>
          <w:noProof/>
        </w:rPr>
        <w:fldChar w:fldCharType="end"/>
      </w:r>
    </w:p>
    <w:p w:rsidR="008A36DF" w:rsidRDefault="007E693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Assessing Your Solution (if applicable)</w:t>
      </w:r>
      <w:r>
        <w:rPr>
          <w:noProof/>
        </w:rPr>
        <w:tab/>
      </w:r>
      <w:r w:rsidR="00631B7A">
        <w:rPr>
          <w:noProof/>
        </w:rPr>
        <w:fldChar w:fldCharType="begin"/>
      </w:r>
      <w:r>
        <w:rPr>
          <w:noProof/>
        </w:rPr>
        <w:instrText xml:space="preserve"> PAGEREF _Toc492961289 \h </w:instrText>
      </w:r>
      <w:r w:rsidR="00631B7A">
        <w:rPr>
          <w:noProof/>
        </w:rPr>
      </w:r>
      <w:r w:rsidR="00631B7A">
        <w:rPr>
          <w:noProof/>
        </w:rPr>
        <w:fldChar w:fldCharType="separate"/>
      </w:r>
      <w:r w:rsidR="00D12398">
        <w:rPr>
          <w:noProof/>
        </w:rPr>
        <w:t>2</w:t>
      </w:r>
      <w:r w:rsidR="00631B7A">
        <w:rPr>
          <w:noProof/>
        </w:rPr>
        <w:fldChar w:fldCharType="end"/>
      </w:r>
    </w:p>
    <w:p w:rsidR="008A36DF" w:rsidRDefault="007E693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Assessing the Opportunity</w:t>
      </w:r>
      <w:r>
        <w:rPr>
          <w:noProof/>
        </w:rPr>
        <w:tab/>
      </w:r>
      <w:r w:rsidR="00631B7A">
        <w:rPr>
          <w:noProof/>
        </w:rPr>
        <w:fldChar w:fldCharType="begin"/>
      </w:r>
      <w:r>
        <w:rPr>
          <w:noProof/>
        </w:rPr>
        <w:instrText xml:space="preserve"> PAGEREF _Toc492961290 \h </w:instrText>
      </w:r>
      <w:r w:rsidR="00631B7A">
        <w:rPr>
          <w:noProof/>
        </w:rPr>
      </w:r>
      <w:r w:rsidR="00631B7A">
        <w:rPr>
          <w:noProof/>
        </w:rPr>
        <w:fldChar w:fldCharType="separate"/>
      </w:r>
      <w:r w:rsidR="00D12398">
        <w:rPr>
          <w:noProof/>
        </w:rPr>
        <w:t>2</w:t>
      </w:r>
      <w:r w:rsidR="00631B7A">
        <w:rPr>
          <w:noProof/>
        </w:rPr>
        <w:fldChar w:fldCharType="end"/>
      </w:r>
    </w:p>
    <w:p w:rsidR="008A36DF" w:rsidRDefault="007E693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Assessing Reliability, Performance and Support Needs</w:t>
      </w:r>
      <w:r>
        <w:rPr>
          <w:noProof/>
        </w:rPr>
        <w:tab/>
      </w:r>
      <w:r w:rsidR="00631B7A">
        <w:rPr>
          <w:noProof/>
        </w:rPr>
        <w:fldChar w:fldCharType="begin"/>
      </w:r>
      <w:r>
        <w:rPr>
          <w:noProof/>
        </w:rPr>
        <w:instrText xml:space="preserve"> PAGEREF _Toc492961291 \h </w:instrText>
      </w:r>
      <w:r w:rsidR="00631B7A">
        <w:rPr>
          <w:noProof/>
        </w:rPr>
      </w:r>
      <w:r w:rsidR="00631B7A">
        <w:rPr>
          <w:noProof/>
        </w:rPr>
        <w:fldChar w:fldCharType="separate"/>
      </w:r>
      <w:r w:rsidR="00D12398">
        <w:rPr>
          <w:noProof/>
        </w:rPr>
        <w:t>2</w:t>
      </w:r>
      <w:r w:rsidR="00631B7A">
        <w:rPr>
          <w:noProof/>
        </w:rPr>
        <w:fldChar w:fldCharType="end"/>
      </w:r>
    </w:p>
    <w:p w:rsidR="008A36DF" w:rsidRDefault="007E693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Other Requirements</w:t>
      </w:r>
      <w:r>
        <w:rPr>
          <w:noProof/>
        </w:rPr>
        <w:tab/>
      </w:r>
      <w:r w:rsidR="00631B7A">
        <w:rPr>
          <w:noProof/>
        </w:rPr>
        <w:fldChar w:fldCharType="begin"/>
      </w:r>
      <w:r>
        <w:rPr>
          <w:noProof/>
        </w:rPr>
        <w:instrText xml:space="preserve"> PAGEREF _Toc492961292 \h </w:instrText>
      </w:r>
      <w:r w:rsidR="00631B7A">
        <w:rPr>
          <w:noProof/>
        </w:rPr>
      </w:r>
      <w:r w:rsidR="00631B7A">
        <w:rPr>
          <w:noProof/>
        </w:rPr>
        <w:fldChar w:fldCharType="separate"/>
      </w:r>
      <w:r w:rsidR="00D12398">
        <w:rPr>
          <w:noProof/>
        </w:rPr>
        <w:t>2</w:t>
      </w:r>
      <w:r w:rsidR="00631B7A">
        <w:rPr>
          <w:noProof/>
        </w:rPr>
        <w:fldChar w:fldCharType="end"/>
      </w:r>
    </w:p>
    <w:p w:rsidR="008A36DF" w:rsidRDefault="007E693E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Wrap-Up</w:t>
      </w:r>
      <w:r>
        <w:rPr>
          <w:noProof/>
        </w:rPr>
        <w:tab/>
      </w:r>
      <w:r w:rsidR="00631B7A">
        <w:rPr>
          <w:noProof/>
        </w:rPr>
        <w:fldChar w:fldCharType="begin"/>
      </w:r>
      <w:r>
        <w:rPr>
          <w:noProof/>
        </w:rPr>
        <w:instrText xml:space="preserve"> PAGEREF _Toc492961293 \h </w:instrText>
      </w:r>
      <w:r w:rsidR="00631B7A">
        <w:rPr>
          <w:noProof/>
        </w:rPr>
      </w:r>
      <w:r w:rsidR="00631B7A">
        <w:rPr>
          <w:noProof/>
        </w:rPr>
        <w:fldChar w:fldCharType="separate"/>
      </w:r>
      <w:r w:rsidR="00D12398">
        <w:rPr>
          <w:noProof/>
        </w:rPr>
        <w:t>2</w:t>
      </w:r>
      <w:r w:rsidR="00631B7A">
        <w:rPr>
          <w:noProof/>
        </w:rPr>
        <w:fldChar w:fldCharType="end"/>
      </w:r>
    </w:p>
    <w:p w:rsidR="008A36DF" w:rsidRDefault="007E693E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Analyst’s Summary</w:t>
      </w:r>
      <w:r>
        <w:rPr>
          <w:noProof/>
        </w:rPr>
        <w:tab/>
      </w:r>
      <w:r w:rsidR="00631B7A">
        <w:rPr>
          <w:noProof/>
        </w:rPr>
        <w:fldChar w:fldCharType="begin"/>
      </w:r>
      <w:r>
        <w:rPr>
          <w:noProof/>
        </w:rPr>
        <w:instrText xml:space="preserve"> PAGEREF _Toc492961294 \h </w:instrText>
      </w:r>
      <w:r w:rsidR="00631B7A">
        <w:rPr>
          <w:noProof/>
        </w:rPr>
      </w:r>
      <w:r w:rsidR="00631B7A">
        <w:rPr>
          <w:noProof/>
        </w:rPr>
        <w:fldChar w:fldCharType="separate"/>
      </w:r>
      <w:r w:rsidR="00D12398">
        <w:rPr>
          <w:noProof/>
        </w:rPr>
        <w:t>2</w:t>
      </w:r>
      <w:r w:rsidR="00631B7A">
        <w:rPr>
          <w:noProof/>
        </w:rPr>
        <w:fldChar w:fldCharType="end"/>
      </w:r>
    </w:p>
    <w:p w:rsidR="008A36DF" w:rsidRDefault="00631B7A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 w:rsidR="007E693E">
        <w:br w:type="page"/>
      </w:r>
      <w:fldSimple w:instr="title  \* Mergeformat ">
        <w:r w:rsidR="00D12398">
          <w:t>Stakeholder Requests</w:t>
        </w:r>
      </w:fldSimple>
    </w:p>
    <w:p w:rsidR="008A36DF" w:rsidRDefault="007E693E">
      <w:pPr>
        <w:pStyle w:val="Heading1"/>
      </w:pPr>
      <w:bookmarkStart w:id="0" w:name="_Toc456598586"/>
      <w:bookmarkStart w:id="1" w:name="_Toc456600917"/>
      <w:bookmarkStart w:id="2" w:name="_Toc492961278"/>
      <w:bookmarkStart w:id="3" w:name="_Toc431207015"/>
      <w:r>
        <w:t>Introduction</w:t>
      </w:r>
      <w:bookmarkEnd w:id="0"/>
      <w:bookmarkEnd w:id="1"/>
      <w:bookmarkEnd w:id="2"/>
    </w:p>
    <w:p w:rsidR="00D12398" w:rsidRPr="00D12398" w:rsidRDefault="00874B16" w:rsidP="00D12398">
      <w:pPr>
        <w:ind w:left="720"/>
      </w:pPr>
      <w:proofErr w:type="spellStart"/>
      <w:r>
        <w:t>JagTrack</w:t>
      </w:r>
      <w:proofErr w:type="spellEnd"/>
      <w:r>
        <w:t xml:space="preserve"> application is an android based application </w:t>
      </w:r>
      <w:r w:rsidR="00D12398">
        <w:t xml:space="preserve">to provide </w:t>
      </w:r>
      <w:r w:rsidR="0037486D">
        <w:t xml:space="preserve">Jag Train/ Jag Bus </w:t>
      </w:r>
      <w:r w:rsidR="00E67B4E">
        <w:t xml:space="preserve">transportation </w:t>
      </w:r>
      <w:r w:rsidR="0037486D">
        <w:t xml:space="preserve">information to students and employees of University of South Alabama. </w:t>
      </w:r>
      <w:r w:rsidR="006E4EAC">
        <w:t>This document provides necessary information regarding the purpose, scope and requirements needed for the application from the user’s point of view. Acronyms, abbreviat</w:t>
      </w:r>
      <w:r w:rsidR="00EB2BC4">
        <w:t>ions, reference and overview</w:t>
      </w:r>
      <w:r w:rsidR="006E4EAC">
        <w:t xml:space="preserve"> are also included in this document to provide further illustration of the </w:t>
      </w:r>
      <w:r w:rsidR="00EB2BC4">
        <w:t>requirements.</w:t>
      </w:r>
    </w:p>
    <w:p w:rsidR="008A36DF" w:rsidRDefault="007E693E" w:rsidP="00E67B4E">
      <w:pPr>
        <w:pStyle w:val="Heading2"/>
      </w:pPr>
      <w:bookmarkStart w:id="4" w:name="_Toc456598587"/>
      <w:bookmarkStart w:id="5" w:name="_Toc456600918"/>
      <w:bookmarkStart w:id="6" w:name="_Toc492961279"/>
      <w:r>
        <w:t>Purpose</w:t>
      </w:r>
      <w:bookmarkEnd w:id="4"/>
      <w:bookmarkEnd w:id="5"/>
      <w:bookmarkEnd w:id="6"/>
    </w:p>
    <w:p w:rsidR="00546EF4" w:rsidRPr="00546EF4" w:rsidRDefault="006B3CB0" w:rsidP="00546EF4">
      <w:pPr>
        <w:pStyle w:val="BodyText"/>
      </w:pPr>
      <w:proofErr w:type="spellStart"/>
      <w:r>
        <w:t>JagTrack</w:t>
      </w:r>
      <w:proofErr w:type="spellEnd"/>
      <w:r>
        <w:t xml:space="preserve"> application is an android based application and targeted users are students and employees of USA. </w:t>
      </w:r>
      <w:r w:rsidR="006E4EAC">
        <w:t xml:space="preserve">The purpose of </w:t>
      </w:r>
      <w:r w:rsidR="00EB2BC4">
        <w:t xml:space="preserve">this document is to gather the information needed to clarify the physical </w:t>
      </w:r>
      <w:r w:rsidR="00B4248D">
        <w:t>requirements from the user’s prospective to</w:t>
      </w:r>
      <w:r w:rsidR="00EB2BC4">
        <w:t xml:space="preserve"> build the application.</w:t>
      </w:r>
      <w:r w:rsidR="00B4248D">
        <w:t xml:space="preserve"> </w:t>
      </w:r>
    </w:p>
    <w:p w:rsidR="008A36DF" w:rsidRDefault="007E693E">
      <w:pPr>
        <w:pStyle w:val="Heading2"/>
      </w:pPr>
      <w:bookmarkStart w:id="7" w:name="_Toc456598588"/>
      <w:bookmarkStart w:id="8" w:name="_Toc456600919"/>
      <w:bookmarkStart w:id="9" w:name="_Toc492961280"/>
      <w:r>
        <w:t>Scope</w:t>
      </w:r>
      <w:bookmarkEnd w:id="7"/>
      <w:bookmarkEnd w:id="8"/>
      <w:bookmarkEnd w:id="9"/>
    </w:p>
    <w:p w:rsidR="00E67B4E" w:rsidRPr="00E67B4E" w:rsidRDefault="00E67B4E" w:rsidP="00F90D9A">
      <w:pPr>
        <w:pStyle w:val="BodyText"/>
      </w:pPr>
      <w:r>
        <w:t>This document includes general interviews with student</w:t>
      </w:r>
      <w:r w:rsidR="00F90D9A">
        <w:t>s to regarding their experience of the usage of the Jag Train/Jag Bus to illustrate</w:t>
      </w:r>
      <w:r>
        <w:t xml:space="preserve"> the user’s environment</w:t>
      </w:r>
      <w:r w:rsidR="00F90D9A">
        <w:t xml:space="preserve"> using the facility</w:t>
      </w:r>
      <w:r>
        <w:t xml:space="preserve">. </w:t>
      </w:r>
    </w:p>
    <w:p w:rsidR="008A36DF" w:rsidRDefault="007E693E">
      <w:pPr>
        <w:pStyle w:val="Heading2"/>
      </w:pPr>
      <w:bookmarkStart w:id="10" w:name="_Toc456598589"/>
      <w:bookmarkStart w:id="11" w:name="_Toc456600920"/>
      <w:bookmarkStart w:id="12" w:name="_Toc492961281"/>
      <w:r>
        <w:t>Definitions, Acronyms, and Abbreviations</w:t>
      </w:r>
      <w:bookmarkEnd w:id="10"/>
      <w:bookmarkEnd w:id="11"/>
      <w:bookmarkEnd w:id="12"/>
    </w:p>
    <w:p w:rsidR="006B3CB0" w:rsidRDefault="001F33D9" w:rsidP="006B3CB0">
      <w:pPr>
        <w:numPr>
          <w:ilvl w:val="0"/>
          <w:numId w:val="35"/>
        </w:numPr>
      </w:pPr>
      <w:proofErr w:type="gramStart"/>
      <w:r>
        <w:t>USA :</w:t>
      </w:r>
      <w:proofErr w:type="gramEnd"/>
      <w:r>
        <w:t>-</w:t>
      </w:r>
      <w:r w:rsidR="006B3CB0">
        <w:t>University of South Alabama.</w:t>
      </w:r>
    </w:p>
    <w:p w:rsidR="001F33D9" w:rsidRDefault="001F33D9" w:rsidP="001F33D9">
      <w:pPr>
        <w:numPr>
          <w:ilvl w:val="0"/>
          <w:numId w:val="35"/>
        </w:numPr>
      </w:pPr>
      <w:r>
        <w:t xml:space="preserve">Jag Train/ Jag </w:t>
      </w:r>
      <w:proofErr w:type="gramStart"/>
      <w:r>
        <w:t>Bus :</w:t>
      </w:r>
      <w:proofErr w:type="gramEnd"/>
      <w:r>
        <w:t>-</w:t>
      </w:r>
      <w:r w:rsidR="00F90D9A">
        <w:t>Jaguar Train/ Jaguar bus (Transportation facility provided by USA inside the college.)</w:t>
      </w:r>
    </w:p>
    <w:p w:rsidR="001F33D9" w:rsidRDefault="001F33D9" w:rsidP="001F33D9">
      <w:pPr>
        <w:numPr>
          <w:ilvl w:val="0"/>
          <w:numId w:val="35"/>
        </w:numPr>
      </w:pPr>
      <w:r>
        <w:t xml:space="preserve">People, student, </w:t>
      </w:r>
      <w:proofErr w:type="gramStart"/>
      <w:r>
        <w:t>passengers :-</w:t>
      </w:r>
      <w:proofErr w:type="gramEnd"/>
      <w:r>
        <w:t xml:space="preserve"> Users of the Jag Tran/ Jag Bus and the application.</w:t>
      </w:r>
    </w:p>
    <w:p w:rsidR="00D7315D" w:rsidRPr="006B3CB0" w:rsidRDefault="00D7315D" w:rsidP="001F33D9">
      <w:pPr>
        <w:numPr>
          <w:ilvl w:val="0"/>
          <w:numId w:val="35"/>
        </w:numPr>
      </w:pPr>
      <w:r>
        <w:t>Jag number: Student identification number of USA.</w:t>
      </w:r>
    </w:p>
    <w:p w:rsidR="008A36DF" w:rsidRDefault="007E693E">
      <w:pPr>
        <w:pStyle w:val="Heading2"/>
      </w:pPr>
      <w:bookmarkStart w:id="13" w:name="_Toc456598590"/>
      <w:bookmarkStart w:id="14" w:name="_Toc456600921"/>
      <w:bookmarkStart w:id="15" w:name="_Toc492961282"/>
      <w:r>
        <w:t>References</w:t>
      </w:r>
      <w:bookmarkEnd w:id="13"/>
      <w:bookmarkEnd w:id="14"/>
      <w:bookmarkEnd w:id="15"/>
    </w:p>
    <w:p w:rsidR="00B25398" w:rsidRDefault="00B25398" w:rsidP="00B25398">
      <w:pPr>
        <w:ind w:left="720"/>
      </w:pPr>
      <w:r>
        <w:t xml:space="preserve">1.  USA Jag Tran website: </w:t>
      </w:r>
      <w:hyperlink r:id="rId7" w:history="1">
        <w:r w:rsidRPr="00B25398">
          <w:rPr>
            <w:u w:val="single"/>
          </w:rPr>
          <w:t>http://www.southalabama.edu/jagtran/</w:t>
        </w:r>
      </w:hyperlink>
    </w:p>
    <w:p w:rsidR="00B25398" w:rsidRPr="00B25398" w:rsidRDefault="00B25398" w:rsidP="00B25398">
      <w:pPr>
        <w:ind w:left="720"/>
      </w:pPr>
      <w:r>
        <w:t>2.  General interviews.</w:t>
      </w:r>
    </w:p>
    <w:p w:rsidR="008A36DF" w:rsidRDefault="007E693E">
      <w:pPr>
        <w:pStyle w:val="Heading2"/>
      </w:pPr>
      <w:bookmarkStart w:id="16" w:name="_Toc456598591"/>
      <w:bookmarkStart w:id="17" w:name="_Toc456600922"/>
      <w:bookmarkStart w:id="18" w:name="_Toc492961283"/>
      <w:r>
        <w:t>Overview</w:t>
      </w:r>
      <w:bookmarkEnd w:id="16"/>
      <w:bookmarkEnd w:id="17"/>
      <w:bookmarkEnd w:id="18"/>
    </w:p>
    <w:p w:rsidR="003371EA" w:rsidRPr="003371EA" w:rsidRDefault="003371EA" w:rsidP="003371EA">
      <w:pPr>
        <w:pStyle w:val="BodyText"/>
      </w:pPr>
      <w:r>
        <w:t xml:space="preserve">This document provides the stakeholder profile along with the problems regarding the use of Jag Tran/ Jag Bus. Furthermore, </w:t>
      </w:r>
      <w:r w:rsidR="0013659A">
        <w:t>it gives the general background of the solution regarding the problem of the use of facility and highlights the requirements needed for the application based on the interview with stakeholder.</w:t>
      </w:r>
    </w:p>
    <w:p w:rsidR="008A36DF" w:rsidRDefault="007E693E">
      <w:pPr>
        <w:pStyle w:val="Heading1"/>
      </w:pPr>
      <w:bookmarkStart w:id="19" w:name="_Toc379183599"/>
      <w:bookmarkStart w:id="20" w:name="_Toc492961284"/>
      <w:bookmarkEnd w:id="3"/>
      <w:r>
        <w:t>Establish Stakeholder or User Profile</w:t>
      </w:r>
      <w:bookmarkEnd w:id="19"/>
      <w:bookmarkEnd w:id="20"/>
    </w:p>
    <w:p w:rsidR="008A36DF" w:rsidRDefault="00B25398">
      <w:pPr>
        <w:pStyle w:val="Paragraph2"/>
        <w:numPr>
          <w:ilvl w:val="0"/>
          <w:numId w:val="27"/>
        </w:numPr>
      </w:pPr>
      <w:r>
        <w:t>Name:</w:t>
      </w:r>
      <w:r w:rsidR="00DC7E6D">
        <w:t xml:space="preserve"> Students                     </w:t>
      </w:r>
      <w:r w:rsidR="00DB58CF">
        <w:tab/>
      </w:r>
      <w:r w:rsidR="007E693E">
        <w:t>Company / Industry:</w:t>
      </w:r>
      <w:r>
        <w:t xml:space="preserve"> University of South Alabama</w:t>
      </w:r>
    </w:p>
    <w:p w:rsidR="008A36DF" w:rsidRDefault="007E693E">
      <w:pPr>
        <w:pStyle w:val="Paragraph2"/>
        <w:numPr>
          <w:ilvl w:val="0"/>
          <w:numId w:val="27"/>
        </w:numPr>
      </w:pPr>
      <w:r>
        <w:t>Job Title:</w:t>
      </w:r>
      <w:r w:rsidR="00DC7E6D">
        <w:t xml:space="preserve"> Students </w:t>
      </w:r>
    </w:p>
    <w:p w:rsidR="008A36DF" w:rsidRDefault="007E693E">
      <w:pPr>
        <w:pStyle w:val="Paragraph2"/>
        <w:numPr>
          <w:ilvl w:val="0"/>
          <w:numId w:val="27"/>
        </w:numPr>
      </w:pPr>
      <w:r>
        <w:t xml:space="preserve">What are your key responsibilities? </w:t>
      </w:r>
    </w:p>
    <w:p w:rsidR="001B60BF" w:rsidRDefault="00DC7E6D" w:rsidP="001B60BF">
      <w:pPr>
        <w:pStyle w:val="Paragraph2"/>
        <w:ind w:left="1080"/>
      </w:pPr>
      <w:r>
        <w:t>Students</w:t>
      </w:r>
      <w:r w:rsidR="00DB58CF">
        <w:t>.</w:t>
      </w:r>
    </w:p>
    <w:p w:rsidR="008A36DF" w:rsidRDefault="007E693E">
      <w:pPr>
        <w:pStyle w:val="Paragraph2"/>
        <w:numPr>
          <w:ilvl w:val="0"/>
          <w:numId w:val="27"/>
        </w:numPr>
      </w:pPr>
      <w:r>
        <w:t xml:space="preserve">What deliverables do you produce? </w:t>
      </w:r>
      <w:r w:rsidR="00DB58CF">
        <w:tab/>
      </w:r>
      <w:r w:rsidR="00DB58CF">
        <w:tab/>
      </w:r>
    </w:p>
    <w:p w:rsidR="00DC7E6D" w:rsidRDefault="00DB58CF" w:rsidP="00DC7E6D">
      <w:pPr>
        <w:pStyle w:val="Paragraph2"/>
        <w:ind w:left="1080"/>
      </w:pPr>
      <w:r>
        <w:t>Enrolled in USA for undergraduate, graduate and doctorate program.</w:t>
      </w:r>
    </w:p>
    <w:p w:rsidR="008A36DF" w:rsidRDefault="007E693E">
      <w:pPr>
        <w:pStyle w:val="Paragraph2"/>
        <w:numPr>
          <w:ilvl w:val="0"/>
          <w:numId w:val="27"/>
        </w:numPr>
      </w:pPr>
      <w:r>
        <w:t xml:space="preserve">How is success measured? </w:t>
      </w:r>
    </w:p>
    <w:p w:rsidR="00DB58CF" w:rsidRDefault="00DB58CF" w:rsidP="00DB58CF">
      <w:pPr>
        <w:pStyle w:val="Paragraph2"/>
        <w:ind w:left="1080"/>
      </w:pPr>
      <w:r>
        <w:t>Getting the degree from the university.</w:t>
      </w:r>
    </w:p>
    <w:p w:rsidR="008A36DF" w:rsidRDefault="007E693E">
      <w:pPr>
        <w:pStyle w:val="Paragraph2"/>
        <w:numPr>
          <w:ilvl w:val="0"/>
          <w:numId w:val="27"/>
        </w:numPr>
      </w:pPr>
      <w:r>
        <w:t>What problems interfere with your success?</w:t>
      </w:r>
    </w:p>
    <w:p w:rsidR="00DB58CF" w:rsidRDefault="00DB58CF" w:rsidP="00DB58CF">
      <w:pPr>
        <w:pStyle w:val="Paragraph2"/>
        <w:ind w:left="1080"/>
      </w:pPr>
      <w:r>
        <w:t>Work</w:t>
      </w:r>
    </w:p>
    <w:p w:rsidR="008A36DF" w:rsidRDefault="007E693E">
      <w:pPr>
        <w:pStyle w:val="Paragraph2"/>
        <w:numPr>
          <w:ilvl w:val="0"/>
          <w:numId w:val="27"/>
        </w:numPr>
      </w:pPr>
      <w:r>
        <w:t>What, if any, trends make your job easier or harder?</w:t>
      </w:r>
    </w:p>
    <w:p w:rsidR="00DB58CF" w:rsidRDefault="00A87BA6" w:rsidP="00DB58CF">
      <w:pPr>
        <w:pStyle w:val="Paragraph2"/>
        <w:ind w:left="1080"/>
      </w:pPr>
      <w:proofErr w:type="spellStart"/>
      <w:proofErr w:type="gramStart"/>
      <w:r>
        <w:t>Its</w:t>
      </w:r>
      <w:proofErr w:type="spellEnd"/>
      <w:proofErr w:type="gramEnd"/>
      <w:r>
        <w:t xml:space="preserve"> hard to manage work and study together. So it would have been easier if we can f</w:t>
      </w:r>
      <w:r w:rsidR="00E0340B">
        <w:t>ocus on only study.</w:t>
      </w:r>
    </w:p>
    <w:p w:rsidR="001F33D9" w:rsidRDefault="001F33D9" w:rsidP="00DB58CF">
      <w:pPr>
        <w:pStyle w:val="Paragraph2"/>
        <w:ind w:left="1080"/>
      </w:pPr>
    </w:p>
    <w:p w:rsidR="008A36DF" w:rsidRDefault="007E693E" w:rsidP="001F33D9">
      <w:pPr>
        <w:pStyle w:val="Heading1"/>
      </w:pPr>
      <w:bookmarkStart w:id="21" w:name="_Toc492961285"/>
      <w:r>
        <w:lastRenderedPageBreak/>
        <w:t>Assessing the Problem</w:t>
      </w:r>
      <w:bookmarkEnd w:id="21"/>
    </w:p>
    <w:p w:rsidR="008A36DF" w:rsidRDefault="007E693E">
      <w:pPr>
        <w:pStyle w:val="Paragraph2"/>
        <w:numPr>
          <w:ilvl w:val="0"/>
          <w:numId w:val="28"/>
        </w:numPr>
      </w:pPr>
      <w:bookmarkStart w:id="22" w:name="_Toc431207017"/>
      <w:r>
        <w:t xml:space="preserve">For which &lt;application type&gt; problems do you lack good solutions? </w:t>
      </w:r>
    </w:p>
    <w:p w:rsidR="00E0340B" w:rsidRDefault="00180B83" w:rsidP="00E0340B">
      <w:pPr>
        <w:pStyle w:val="Paragraph2"/>
        <w:ind w:left="1080"/>
      </w:pPr>
      <w:r>
        <w:t>Regarding the Jag Tra</w:t>
      </w:r>
      <w:r w:rsidR="005359DE">
        <w:t xml:space="preserve">n/ Jag Bus, reaching class in time using the facility would be a major problem. </w:t>
      </w:r>
    </w:p>
    <w:p w:rsidR="008A36DF" w:rsidRPr="00E0340B" w:rsidRDefault="007E693E">
      <w:pPr>
        <w:pStyle w:val="Paragraph2"/>
        <w:numPr>
          <w:ilvl w:val="0"/>
          <w:numId w:val="28"/>
        </w:numPr>
      </w:pPr>
      <w:r>
        <w:t xml:space="preserve">What are they? </w:t>
      </w:r>
    </w:p>
    <w:p w:rsidR="005359DE" w:rsidRDefault="00180B83" w:rsidP="00180B83">
      <w:pPr>
        <w:pStyle w:val="Paragraph2"/>
        <w:numPr>
          <w:ilvl w:val="0"/>
          <w:numId w:val="36"/>
        </w:numPr>
      </w:pPr>
      <w:r>
        <w:t>Not knowing the exact schedule of Jag Tran i.e. not sure if Jag Tran have arrived or left the stop.</w:t>
      </w:r>
    </w:p>
    <w:p w:rsidR="00180B83" w:rsidRDefault="00180B83" w:rsidP="00180B83">
      <w:pPr>
        <w:pStyle w:val="Paragraph2"/>
        <w:numPr>
          <w:ilvl w:val="0"/>
          <w:numId w:val="36"/>
        </w:numPr>
      </w:pPr>
      <w:r>
        <w:t>Not knowing i</w:t>
      </w:r>
      <w:r w:rsidR="00541F79">
        <w:t>f there will be seats available at the time of use.</w:t>
      </w:r>
    </w:p>
    <w:p w:rsidR="008A36DF" w:rsidRDefault="007E693E">
      <w:pPr>
        <w:pStyle w:val="Paragraph2"/>
        <w:rPr>
          <w:b/>
          <w:i/>
        </w:rPr>
      </w:pPr>
      <w:r>
        <w:rPr>
          <w:b/>
          <w:i/>
        </w:rPr>
        <w:t>For each problem, ask:</w:t>
      </w:r>
    </w:p>
    <w:p w:rsidR="008A36DF" w:rsidRDefault="007E693E">
      <w:pPr>
        <w:pStyle w:val="Paragraph2"/>
        <w:numPr>
          <w:ilvl w:val="0"/>
          <w:numId w:val="28"/>
        </w:numPr>
      </w:pPr>
      <w:r>
        <w:t xml:space="preserve">Why does this problem exist? </w:t>
      </w:r>
    </w:p>
    <w:p w:rsidR="005359DE" w:rsidRDefault="00541F79" w:rsidP="00541F79">
      <w:pPr>
        <w:pStyle w:val="Paragraph2"/>
        <w:numPr>
          <w:ilvl w:val="0"/>
          <w:numId w:val="38"/>
        </w:numPr>
      </w:pPr>
      <w:r>
        <w:t>Heavy traffic after the class makes it more difficult to reach on time using the Jag Tran</w:t>
      </w:r>
      <w:r w:rsidR="001F33D9">
        <w:t>/ Jag Bus</w:t>
      </w:r>
      <w:r>
        <w:t>.</w:t>
      </w:r>
    </w:p>
    <w:p w:rsidR="00EA5AD1" w:rsidRDefault="00EA5AD1" w:rsidP="00EA5AD1">
      <w:pPr>
        <w:pStyle w:val="Paragraph2"/>
        <w:numPr>
          <w:ilvl w:val="0"/>
          <w:numId w:val="38"/>
        </w:numPr>
      </w:pPr>
      <w:r>
        <w:t xml:space="preserve">People might prefer to use Jag Tran/ Jag Bus especially in situations like bad weather         </w:t>
      </w:r>
    </w:p>
    <w:p w:rsidR="0076749C" w:rsidRDefault="00EA5AD1" w:rsidP="00EA5AD1">
      <w:pPr>
        <w:pStyle w:val="Paragraph2"/>
        <w:ind w:left="1440"/>
      </w:pPr>
      <w:r>
        <w:t xml:space="preserve">condition and number of seats available is not know. </w:t>
      </w:r>
    </w:p>
    <w:p w:rsidR="008A36DF" w:rsidRDefault="007E693E" w:rsidP="00541F79">
      <w:pPr>
        <w:pStyle w:val="Paragraph2"/>
        <w:numPr>
          <w:ilvl w:val="0"/>
          <w:numId w:val="28"/>
        </w:numPr>
      </w:pPr>
      <w:r>
        <w:t>How do you solve it now?</w:t>
      </w:r>
    </w:p>
    <w:p w:rsidR="00541F79" w:rsidRDefault="00541F79" w:rsidP="00541F79">
      <w:pPr>
        <w:pStyle w:val="Paragraph2"/>
        <w:ind w:left="1080"/>
        <w:rPr>
          <w:b/>
        </w:rPr>
      </w:pPr>
      <w:r>
        <w:t>Prefer to walk rather than use Jag Tran.</w:t>
      </w:r>
    </w:p>
    <w:p w:rsidR="008A36DF" w:rsidRDefault="007E693E">
      <w:pPr>
        <w:pStyle w:val="Heading1"/>
      </w:pPr>
      <w:bookmarkStart w:id="23" w:name="_Toc492961286"/>
      <w:bookmarkEnd w:id="22"/>
      <w:r>
        <w:t>Understanding the User Environment</w:t>
      </w:r>
      <w:bookmarkEnd w:id="23"/>
    </w:p>
    <w:p w:rsidR="008A36DF" w:rsidRDefault="007E693E">
      <w:pPr>
        <w:pStyle w:val="Paragraph2"/>
        <w:numPr>
          <w:ilvl w:val="0"/>
          <w:numId w:val="29"/>
        </w:numPr>
      </w:pPr>
      <w:bookmarkStart w:id="24" w:name="_Toc431207020"/>
      <w:r>
        <w:t>Who are the users?</w:t>
      </w:r>
    </w:p>
    <w:p w:rsidR="00FE20B9" w:rsidRDefault="00FE20B9" w:rsidP="00FE20B9">
      <w:pPr>
        <w:pStyle w:val="Paragraph2"/>
        <w:ind w:left="1080"/>
      </w:pPr>
      <w:proofErr w:type="gramStart"/>
      <w:r>
        <w:t>Students and employees of USA.</w:t>
      </w:r>
      <w:proofErr w:type="gramEnd"/>
    </w:p>
    <w:p w:rsidR="008A36DF" w:rsidRDefault="007E693E">
      <w:pPr>
        <w:pStyle w:val="Paragraph2"/>
        <w:numPr>
          <w:ilvl w:val="0"/>
          <w:numId w:val="29"/>
        </w:numPr>
      </w:pPr>
      <w:r>
        <w:t>What is their educational background?</w:t>
      </w:r>
    </w:p>
    <w:p w:rsidR="00FE20B9" w:rsidRDefault="00FE20B9" w:rsidP="00FE20B9">
      <w:pPr>
        <w:pStyle w:val="Paragraph2"/>
        <w:ind w:left="1080"/>
      </w:pPr>
      <w:r>
        <w:t>At least high school diploma.</w:t>
      </w:r>
    </w:p>
    <w:p w:rsidR="008A36DF" w:rsidRDefault="007E693E">
      <w:pPr>
        <w:pStyle w:val="Paragraph2"/>
        <w:numPr>
          <w:ilvl w:val="0"/>
          <w:numId w:val="29"/>
        </w:numPr>
      </w:pPr>
      <w:r>
        <w:t>What is their computer background?</w:t>
      </w:r>
    </w:p>
    <w:p w:rsidR="00FE20B9" w:rsidRDefault="00FE20B9" w:rsidP="00FE20B9">
      <w:pPr>
        <w:pStyle w:val="Paragraph2"/>
        <w:ind w:left="1080"/>
      </w:pPr>
      <w:proofErr w:type="gramStart"/>
      <w:r>
        <w:t>At least basic knowledge (browsing web, word documents etc.)</w:t>
      </w:r>
      <w:proofErr w:type="gramEnd"/>
    </w:p>
    <w:p w:rsidR="008A36DF" w:rsidRDefault="007E693E">
      <w:pPr>
        <w:pStyle w:val="Paragraph2"/>
        <w:numPr>
          <w:ilvl w:val="0"/>
          <w:numId w:val="29"/>
        </w:numPr>
      </w:pPr>
      <w:r>
        <w:t xml:space="preserve">Are users experienced with this type of application? </w:t>
      </w:r>
    </w:p>
    <w:p w:rsidR="00FE20B9" w:rsidRDefault="00FE20B9" w:rsidP="00FE20B9">
      <w:pPr>
        <w:pStyle w:val="Paragraph2"/>
        <w:ind w:left="1080"/>
      </w:pPr>
      <w:r>
        <w:t xml:space="preserve">Based on the use of application like </w:t>
      </w:r>
      <w:proofErr w:type="spellStart"/>
      <w:r>
        <w:t>google</w:t>
      </w:r>
      <w:proofErr w:type="spellEnd"/>
      <w:r>
        <w:t xml:space="preserve"> map, map quest etc. Most of the </w:t>
      </w:r>
      <w:r w:rsidR="007959B8">
        <w:t>users are</w:t>
      </w:r>
      <w:r>
        <w:t xml:space="preserve"> familiar with </w:t>
      </w:r>
      <w:proofErr w:type="gramStart"/>
      <w:r>
        <w:t>these</w:t>
      </w:r>
      <w:proofErr w:type="gramEnd"/>
      <w:r>
        <w:t xml:space="preserve"> kind of application.</w:t>
      </w:r>
    </w:p>
    <w:p w:rsidR="008A36DF" w:rsidRDefault="007E693E">
      <w:pPr>
        <w:pStyle w:val="Paragraph2"/>
        <w:numPr>
          <w:ilvl w:val="0"/>
          <w:numId w:val="29"/>
        </w:numPr>
      </w:pPr>
      <w:r>
        <w:t xml:space="preserve">Which platforms are in use? </w:t>
      </w:r>
      <w:r>
        <w:tab/>
        <w:t>What are your plans for future platforms?</w:t>
      </w:r>
    </w:p>
    <w:p w:rsidR="00FE20B9" w:rsidRDefault="00FE20B9" w:rsidP="00FE20B9">
      <w:pPr>
        <w:pStyle w:val="Paragraph2"/>
        <w:ind w:left="1080"/>
      </w:pPr>
      <w:r>
        <w:t>The application is based on android platform but can be available as web based and for apple users too in the future.</w:t>
      </w:r>
    </w:p>
    <w:p w:rsidR="008A36DF" w:rsidRDefault="007E693E">
      <w:pPr>
        <w:pStyle w:val="Paragraph2"/>
        <w:numPr>
          <w:ilvl w:val="0"/>
          <w:numId w:val="29"/>
        </w:numPr>
      </w:pPr>
      <w:r>
        <w:t>Which additional applications do you use that we need to interface with?</w:t>
      </w:r>
    </w:p>
    <w:p w:rsidR="00D71F08" w:rsidRDefault="00D71F08" w:rsidP="00D71F08">
      <w:pPr>
        <w:pStyle w:val="Paragraph2"/>
        <w:ind w:left="1080"/>
      </w:pPr>
      <w:r>
        <w:t xml:space="preserve">GPS, </w:t>
      </w:r>
      <w:proofErr w:type="spellStart"/>
      <w:r>
        <w:t>google</w:t>
      </w:r>
      <w:proofErr w:type="spellEnd"/>
      <w:r>
        <w:t xml:space="preserve"> map, map quest, etc.</w:t>
      </w:r>
    </w:p>
    <w:p w:rsidR="008A36DF" w:rsidRDefault="007E693E">
      <w:pPr>
        <w:pStyle w:val="Paragraph2"/>
        <w:numPr>
          <w:ilvl w:val="0"/>
          <w:numId w:val="29"/>
        </w:numPr>
      </w:pPr>
      <w:r>
        <w:t xml:space="preserve">What are your expectations for usability of the product? </w:t>
      </w:r>
    </w:p>
    <w:p w:rsidR="00D71F08" w:rsidRDefault="00D71F08" w:rsidP="00D71F08">
      <w:pPr>
        <w:pStyle w:val="Paragraph2"/>
        <w:ind w:left="1080"/>
      </w:pPr>
      <w:r>
        <w:t>If students get the necessary information regarding the Jag Tran/ Jag Bus and its route then there will be more users of the application and more students will use the facility.</w:t>
      </w:r>
    </w:p>
    <w:p w:rsidR="008A36DF" w:rsidRDefault="007E693E">
      <w:pPr>
        <w:pStyle w:val="Paragraph2"/>
        <w:numPr>
          <w:ilvl w:val="0"/>
          <w:numId w:val="29"/>
        </w:numPr>
      </w:pPr>
      <w:r>
        <w:t xml:space="preserve">What are your expectations for training time? </w:t>
      </w:r>
    </w:p>
    <w:p w:rsidR="008A36DF" w:rsidRDefault="00EA4358" w:rsidP="00EA4358">
      <w:pPr>
        <w:pStyle w:val="Paragraph2"/>
        <w:ind w:left="1080"/>
      </w:pPr>
      <w:r>
        <w:t>Few minutes sh</w:t>
      </w:r>
      <w:r w:rsidR="00FF1C96">
        <w:t>ould be enough to know use of</w:t>
      </w:r>
      <w:r>
        <w:t xml:space="preserve"> application.</w:t>
      </w:r>
    </w:p>
    <w:p w:rsidR="008A36DF" w:rsidRDefault="007E693E">
      <w:pPr>
        <w:pStyle w:val="Heading1"/>
      </w:pPr>
      <w:bookmarkStart w:id="25" w:name="_Toc492961287"/>
      <w:bookmarkEnd w:id="24"/>
      <w:r>
        <w:t>Recap for Understanding</w:t>
      </w:r>
      <w:bookmarkEnd w:id="25"/>
    </w:p>
    <w:p w:rsidR="008A36DF" w:rsidRDefault="007E693E">
      <w:pPr>
        <w:pStyle w:val="Paragraph2"/>
        <w:numPr>
          <w:ilvl w:val="0"/>
          <w:numId w:val="30"/>
        </w:numPr>
      </w:pPr>
      <w:bookmarkStart w:id="26" w:name="_Toc431207022"/>
      <w:r>
        <w:t xml:space="preserve">You have told me </w:t>
      </w:r>
    </w:p>
    <w:p w:rsidR="007D209B" w:rsidRDefault="00EA4358" w:rsidP="007D209B">
      <w:pPr>
        <w:pStyle w:val="Paragraph2"/>
        <w:numPr>
          <w:ilvl w:val="1"/>
          <w:numId w:val="30"/>
        </w:numPr>
      </w:pPr>
      <w:r>
        <w:t>Major problem regarding the use o</w:t>
      </w:r>
      <w:r w:rsidR="007D209B">
        <w:t>f Jag Tran/ Jag Bus facility is not reaching in time for class due to heavy traffic.</w:t>
      </w:r>
    </w:p>
    <w:p w:rsidR="008A36DF" w:rsidRDefault="00FF1C96">
      <w:pPr>
        <w:pStyle w:val="Paragraph2"/>
        <w:numPr>
          <w:ilvl w:val="1"/>
          <w:numId w:val="30"/>
        </w:numPr>
      </w:pPr>
      <w:r>
        <w:t>The waiting time for a Jag Tran/ Jag Bus is unknown for certain stops.</w:t>
      </w:r>
    </w:p>
    <w:p w:rsidR="008A36DF" w:rsidRDefault="00FF1C96">
      <w:pPr>
        <w:pStyle w:val="Paragraph2"/>
        <w:numPr>
          <w:ilvl w:val="1"/>
          <w:numId w:val="30"/>
        </w:numPr>
      </w:pPr>
      <w:r>
        <w:t>Number of seats available is not known.</w:t>
      </w:r>
    </w:p>
    <w:p w:rsidR="001F33D9" w:rsidRDefault="001F33D9" w:rsidP="001F33D9">
      <w:pPr>
        <w:pStyle w:val="Paragraph2"/>
        <w:ind w:left="1800"/>
      </w:pPr>
    </w:p>
    <w:p w:rsidR="008A36DF" w:rsidRDefault="007E693E">
      <w:pPr>
        <w:pStyle w:val="Paragraph2"/>
        <w:numPr>
          <w:ilvl w:val="0"/>
          <w:numId w:val="22"/>
        </w:numPr>
        <w:ind w:left="1080"/>
      </w:pPr>
      <w:r>
        <w:t xml:space="preserve">Does this represent the problems you are having with your existing solution? </w:t>
      </w:r>
    </w:p>
    <w:p w:rsidR="008A36DF" w:rsidRDefault="00FF1C96" w:rsidP="0085780C">
      <w:pPr>
        <w:pStyle w:val="Paragraph2"/>
        <w:ind w:left="1080"/>
      </w:pPr>
      <w:r>
        <w:t>It specially affects in case of bad weather.</w:t>
      </w:r>
    </w:p>
    <w:p w:rsidR="008A36DF" w:rsidRDefault="007E693E">
      <w:pPr>
        <w:pStyle w:val="Heading1"/>
      </w:pPr>
      <w:bookmarkStart w:id="27" w:name="_Toc379183603"/>
      <w:bookmarkStart w:id="28" w:name="_Toc492961288"/>
      <w:bookmarkEnd w:id="26"/>
      <w:r>
        <w:t>Analyst’s Inputs on Stakeholder’s Problem (validate or invalidate assumptions)</w:t>
      </w:r>
      <w:bookmarkEnd w:id="27"/>
      <w:bookmarkEnd w:id="28"/>
    </w:p>
    <w:p w:rsidR="008A36DF" w:rsidRDefault="007E693E">
      <w:pPr>
        <w:pStyle w:val="Paragraph2"/>
        <w:numPr>
          <w:ilvl w:val="0"/>
          <w:numId w:val="30"/>
        </w:numPr>
        <w:rPr>
          <w:i/>
          <w:sz w:val="22"/>
        </w:rPr>
      </w:pPr>
      <w:bookmarkStart w:id="29" w:name="_Toc431207024"/>
      <w:bookmarkStart w:id="30" w:name="_Toc438353131"/>
      <w:r>
        <w:rPr>
          <w:b/>
          <w:i/>
        </w:rPr>
        <w:t>For each suggested problem, ask:</w:t>
      </w:r>
    </w:p>
    <w:p w:rsidR="008A36DF" w:rsidRDefault="007E693E">
      <w:pPr>
        <w:pStyle w:val="Paragraph2"/>
        <w:numPr>
          <w:ilvl w:val="0"/>
          <w:numId w:val="31"/>
        </w:numPr>
      </w:pPr>
      <w:r>
        <w:t xml:space="preserve">Is this a real problem? </w:t>
      </w:r>
    </w:p>
    <w:p w:rsidR="007959B8" w:rsidRDefault="007959B8" w:rsidP="001E7DD5">
      <w:pPr>
        <w:pStyle w:val="Paragraph2"/>
        <w:ind w:left="1440"/>
      </w:pPr>
      <w:r>
        <w:t xml:space="preserve">Based on different situations like </w:t>
      </w:r>
      <w:r w:rsidR="001E7DD5">
        <w:t>weather condition, parking permit   provided for certain area only etc. Yes, this is a real problem.</w:t>
      </w:r>
    </w:p>
    <w:p w:rsidR="008A36DF" w:rsidRDefault="007E693E">
      <w:pPr>
        <w:pStyle w:val="Paragraph2"/>
        <w:numPr>
          <w:ilvl w:val="0"/>
          <w:numId w:val="31"/>
        </w:numPr>
      </w:pPr>
      <w:r>
        <w:t xml:space="preserve">What are the reasons for this problem? </w:t>
      </w:r>
    </w:p>
    <w:p w:rsidR="007959B8" w:rsidRDefault="001E7DD5" w:rsidP="001E7DD5">
      <w:pPr>
        <w:pStyle w:val="Paragraph2"/>
        <w:ind w:left="1440"/>
      </w:pPr>
      <w:r>
        <w:t>Heavy traffic after the class time and parking allowed for certain areas only are the main reason for this problem.</w:t>
      </w:r>
    </w:p>
    <w:p w:rsidR="008A36DF" w:rsidRDefault="007E693E">
      <w:pPr>
        <w:pStyle w:val="Paragraph2"/>
        <w:numPr>
          <w:ilvl w:val="0"/>
          <w:numId w:val="31"/>
        </w:numPr>
      </w:pPr>
      <w:r>
        <w:t>How do you currently solve the problem?</w:t>
      </w:r>
    </w:p>
    <w:p w:rsidR="001E7DD5" w:rsidRDefault="001A2D09" w:rsidP="001A2D09">
      <w:pPr>
        <w:pStyle w:val="Paragraph2"/>
        <w:ind w:left="1440"/>
      </w:pPr>
      <w:r>
        <w:t xml:space="preserve">Currently, only way for the </w:t>
      </w:r>
      <w:r w:rsidR="00B7739B">
        <w:t xml:space="preserve">information of </w:t>
      </w:r>
      <w:r>
        <w:t xml:space="preserve">route and scheduling </w:t>
      </w:r>
      <w:r w:rsidR="00B7739B">
        <w:t xml:space="preserve">of </w:t>
      </w:r>
      <w:r>
        <w:t xml:space="preserve">Jag Tran/ Jag Bus is the </w:t>
      </w:r>
      <w:r w:rsidR="004C6232">
        <w:t>USA</w:t>
      </w:r>
      <w:r>
        <w:t xml:space="preserve"> website</w:t>
      </w:r>
      <w:r w:rsidR="004C6232">
        <w:t xml:space="preserve"> regarding facility.</w:t>
      </w:r>
    </w:p>
    <w:p w:rsidR="008A36DF" w:rsidRDefault="007E693E">
      <w:pPr>
        <w:pStyle w:val="Paragraph2"/>
        <w:numPr>
          <w:ilvl w:val="0"/>
          <w:numId w:val="31"/>
        </w:numPr>
      </w:pPr>
      <w:r>
        <w:t>How would you like to solve the problem?</w:t>
      </w:r>
    </w:p>
    <w:p w:rsidR="004C6232" w:rsidRDefault="004C6232" w:rsidP="004C6232">
      <w:pPr>
        <w:pStyle w:val="Paragraph2"/>
        <w:ind w:left="1440"/>
      </w:pPr>
      <w:r>
        <w:t>Sensor</w:t>
      </w:r>
      <w:r w:rsidR="00B7739B">
        <w:t>s</w:t>
      </w:r>
      <w:r>
        <w:t xml:space="preserve"> are needed to keep track of Jag Tran/ Jag Bus route and number of available seats. </w:t>
      </w:r>
    </w:p>
    <w:p w:rsidR="008A36DF" w:rsidRDefault="007E693E">
      <w:pPr>
        <w:pStyle w:val="Heading1"/>
      </w:pPr>
      <w:bookmarkStart w:id="31" w:name="_Toc379183604"/>
      <w:bookmarkStart w:id="32" w:name="_Toc492961289"/>
      <w:bookmarkEnd w:id="29"/>
      <w:bookmarkEnd w:id="30"/>
      <w:r>
        <w:t>Assessing Your Solution (if applicable)</w:t>
      </w:r>
      <w:bookmarkEnd w:id="31"/>
      <w:bookmarkEnd w:id="32"/>
    </w:p>
    <w:p w:rsidR="008A36DF" w:rsidRDefault="00D7315D">
      <w:pPr>
        <w:pStyle w:val="Paragraph2"/>
        <w:numPr>
          <w:ilvl w:val="0"/>
          <w:numId w:val="30"/>
        </w:numPr>
      </w:pPr>
      <w:bookmarkStart w:id="33" w:name="_Toc431207026"/>
      <w:r>
        <w:t>What if you could</w:t>
      </w:r>
      <w:proofErr w:type="gramStart"/>
      <w:r>
        <w:t>..</w:t>
      </w:r>
      <w:r w:rsidR="00B7739B">
        <w:t>.</w:t>
      </w:r>
      <w:proofErr w:type="gramEnd"/>
    </w:p>
    <w:p w:rsidR="004C6232" w:rsidRDefault="007E693E">
      <w:pPr>
        <w:pStyle w:val="Paragraph2"/>
        <w:ind w:left="1080"/>
      </w:pPr>
      <w:r>
        <w:sym w:font="Symbol" w:char="F0B7"/>
      </w:r>
      <w:r>
        <w:t xml:space="preserve"> </w:t>
      </w:r>
      <w:r w:rsidR="004C6232">
        <w:t xml:space="preserve">Put Sensors on every </w:t>
      </w:r>
      <w:r w:rsidR="00B7739B">
        <w:t>stop</w:t>
      </w:r>
      <w:r w:rsidR="004C6232">
        <w:t xml:space="preserve"> to keep track of Jag Tran/ Jag Bus arrival and departure and number of  </w:t>
      </w:r>
    </w:p>
    <w:p w:rsidR="008A36DF" w:rsidRDefault="004C6232">
      <w:pPr>
        <w:pStyle w:val="Paragraph2"/>
        <w:ind w:left="1080"/>
      </w:pPr>
      <w:r>
        <w:t xml:space="preserve">   </w:t>
      </w:r>
      <w:proofErr w:type="gramStart"/>
      <w:r>
        <w:t>passengers</w:t>
      </w:r>
      <w:proofErr w:type="gramEnd"/>
      <w:r>
        <w:t xml:space="preserve"> incoming and departing the facility.</w:t>
      </w:r>
    </w:p>
    <w:p w:rsidR="004C6232" w:rsidRDefault="007E693E" w:rsidP="004C6232">
      <w:pPr>
        <w:pStyle w:val="Paragraph2"/>
        <w:ind w:left="1080"/>
      </w:pPr>
      <w:r>
        <w:sym w:font="Symbol" w:char="F0B7"/>
      </w:r>
      <w:r w:rsidR="004C6232">
        <w:t xml:space="preserve"> </w:t>
      </w:r>
      <w:r w:rsidR="00D7315D">
        <w:t>Use GPS navigator.</w:t>
      </w:r>
    </w:p>
    <w:p w:rsidR="008A36DF" w:rsidRDefault="007E693E">
      <w:pPr>
        <w:pStyle w:val="Paragraph2"/>
        <w:numPr>
          <w:ilvl w:val="0"/>
          <w:numId w:val="30"/>
        </w:numPr>
      </w:pPr>
      <w:r>
        <w:t xml:space="preserve">How would you rank the importance of these? </w:t>
      </w:r>
    </w:p>
    <w:p w:rsidR="008A36DF" w:rsidRDefault="004C6232" w:rsidP="004C6232">
      <w:pPr>
        <w:pStyle w:val="Paragraph2"/>
        <w:ind w:left="1080"/>
      </w:pPr>
      <w:r>
        <w:t>For Jag Tran/ Jag Bus users, these information will be very helpful.</w:t>
      </w:r>
    </w:p>
    <w:p w:rsidR="008A36DF" w:rsidRDefault="007E693E">
      <w:pPr>
        <w:pStyle w:val="Heading1"/>
      </w:pPr>
      <w:bookmarkStart w:id="34" w:name="_Toc379183605"/>
      <w:bookmarkStart w:id="35" w:name="_Toc492961290"/>
      <w:bookmarkEnd w:id="33"/>
      <w:r>
        <w:t>Assessing the Opportunity</w:t>
      </w:r>
      <w:bookmarkEnd w:id="34"/>
      <w:bookmarkEnd w:id="35"/>
    </w:p>
    <w:p w:rsidR="008A36DF" w:rsidRDefault="007E693E">
      <w:pPr>
        <w:pStyle w:val="Paragraph2"/>
        <w:numPr>
          <w:ilvl w:val="0"/>
          <w:numId w:val="30"/>
        </w:numPr>
      </w:pPr>
      <w:bookmarkStart w:id="36" w:name="_Toc431207028"/>
      <w:r>
        <w:t xml:space="preserve">Who needs this application in your organization? </w:t>
      </w:r>
    </w:p>
    <w:p w:rsidR="004C6232" w:rsidRDefault="004C6232" w:rsidP="004C6232">
      <w:pPr>
        <w:pStyle w:val="Paragraph2"/>
        <w:ind w:left="1080"/>
      </w:pPr>
      <w:r>
        <w:t xml:space="preserve">Students and Employees are the targeted users for this application. </w:t>
      </w:r>
    </w:p>
    <w:p w:rsidR="008A36DF" w:rsidRDefault="007E693E">
      <w:pPr>
        <w:pStyle w:val="Paragraph2"/>
        <w:numPr>
          <w:ilvl w:val="0"/>
          <w:numId w:val="30"/>
        </w:numPr>
      </w:pPr>
      <w:r>
        <w:t>How many of these types of users would use the application?</w:t>
      </w:r>
    </w:p>
    <w:p w:rsidR="004C6232" w:rsidRDefault="004C6232" w:rsidP="004C6232">
      <w:pPr>
        <w:pStyle w:val="Paragraph2"/>
        <w:ind w:left="1080"/>
      </w:pPr>
      <w:r>
        <w:t xml:space="preserve">Students with classes on different buildings and </w:t>
      </w:r>
      <w:r w:rsidR="008D0DCD">
        <w:t>handicapped peop</w:t>
      </w:r>
      <w:r w:rsidR="00B7739B">
        <w:t>le will</w:t>
      </w:r>
      <w:r w:rsidR="008D0DCD">
        <w:t xml:space="preserve"> often use this application.</w:t>
      </w:r>
    </w:p>
    <w:p w:rsidR="008A36DF" w:rsidRDefault="007E693E">
      <w:pPr>
        <w:pStyle w:val="Paragraph2"/>
        <w:numPr>
          <w:ilvl w:val="0"/>
          <w:numId w:val="30"/>
        </w:numPr>
      </w:pPr>
      <w:r>
        <w:t xml:space="preserve">How would you value a successful solution? </w:t>
      </w:r>
    </w:p>
    <w:p w:rsidR="008D0DCD" w:rsidRDefault="008D0DCD" w:rsidP="008D0DCD">
      <w:pPr>
        <w:pStyle w:val="Paragraph2"/>
        <w:ind w:left="1080"/>
      </w:pPr>
      <w:r>
        <w:t>It will be very helpful for the Jag Tran/ Jag Bus users.</w:t>
      </w:r>
    </w:p>
    <w:p w:rsidR="008A36DF" w:rsidRDefault="007E693E">
      <w:pPr>
        <w:pStyle w:val="Heading1"/>
      </w:pPr>
      <w:bookmarkStart w:id="37" w:name="_Toc379183606"/>
      <w:bookmarkStart w:id="38" w:name="_Toc492961291"/>
      <w:bookmarkEnd w:id="36"/>
      <w:r>
        <w:t>Assessing Reliability, Performance, and Support Needs</w:t>
      </w:r>
      <w:bookmarkEnd w:id="37"/>
      <w:bookmarkEnd w:id="38"/>
    </w:p>
    <w:p w:rsidR="008A36DF" w:rsidRDefault="007E693E">
      <w:pPr>
        <w:pStyle w:val="Paragraph2"/>
        <w:numPr>
          <w:ilvl w:val="0"/>
          <w:numId w:val="32"/>
        </w:numPr>
      </w:pPr>
      <w:r>
        <w:t>What are your expectations for reliability?</w:t>
      </w:r>
    </w:p>
    <w:p w:rsidR="00D7315D" w:rsidRDefault="00D7315D" w:rsidP="00D7315D">
      <w:pPr>
        <w:pStyle w:val="Paragraph2"/>
        <w:numPr>
          <w:ilvl w:val="0"/>
          <w:numId w:val="40"/>
        </w:numPr>
      </w:pPr>
      <w:r>
        <w:t>There should be no system crash.</w:t>
      </w:r>
    </w:p>
    <w:p w:rsidR="00D7315D" w:rsidRDefault="00B7739B" w:rsidP="00D7315D">
      <w:pPr>
        <w:pStyle w:val="Paragraph2"/>
        <w:numPr>
          <w:ilvl w:val="0"/>
          <w:numId w:val="40"/>
        </w:numPr>
      </w:pPr>
      <w:r>
        <w:t>Accuracy of the information</w:t>
      </w:r>
      <w:r w:rsidR="00D7315D">
        <w:t xml:space="preserve"> is important.</w:t>
      </w:r>
    </w:p>
    <w:p w:rsidR="008A36DF" w:rsidRDefault="007E693E">
      <w:pPr>
        <w:pStyle w:val="Paragraph2"/>
        <w:numPr>
          <w:ilvl w:val="0"/>
          <w:numId w:val="32"/>
        </w:numPr>
      </w:pPr>
      <w:r>
        <w:t xml:space="preserve">What are your expectations for performance? </w:t>
      </w:r>
    </w:p>
    <w:p w:rsidR="00D7315D" w:rsidRDefault="00D7315D" w:rsidP="00D7315D">
      <w:pPr>
        <w:pStyle w:val="Paragraph2"/>
        <w:ind w:left="1080"/>
      </w:pPr>
      <w:r>
        <w:t>System should take less than 2 seconds to answer the user request.</w:t>
      </w:r>
    </w:p>
    <w:p w:rsidR="008A36DF" w:rsidRDefault="007E693E">
      <w:pPr>
        <w:pStyle w:val="Paragraph2"/>
        <w:numPr>
          <w:ilvl w:val="0"/>
          <w:numId w:val="32"/>
        </w:numPr>
      </w:pPr>
      <w:r>
        <w:t xml:space="preserve">Will you or others support the product? </w:t>
      </w:r>
    </w:p>
    <w:p w:rsidR="00D7315D" w:rsidRDefault="00D7315D" w:rsidP="00D7315D">
      <w:pPr>
        <w:pStyle w:val="Paragraph2"/>
        <w:ind w:left="1080"/>
      </w:pPr>
      <w:r>
        <w:t>Yes.</w:t>
      </w:r>
    </w:p>
    <w:p w:rsidR="00D7315D" w:rsidRDefault="007E693E">
      <w:pPr>
        <w:pStyle w:val="Paragraph2"/>
        <w:numPr>
          <w:ilvl w:val="0"/>
          <w:numId w:val="32"/>
        </w:numPr>
      </w:pPr>
      <w:r>
        <w:lastRenderedPageBreak/>
        <w:t>Do you have special needs for support? What about maintenance and service access?</w:t>
      </w:r>
    </w:p>
    <w:p w:rsidR="008A36DF" w:rsidRDefault="00D7315D" w:rsidP="00D7315D">
      <w:pPr>
        <w:pStyle w:val="Paragraph2"/>
        <w:ind w:left="1080"/>
      </w:pPr>
      <w:r>
        <w:t>Routine maintenance is needed.</w:t>
      </w:r>
      <w:r w:rsidR="007E693E">
        <w:t xml:space="preserve"> </w:t>
      </w:r>
    </w:p>
    <w:p w:rsidR="008A36DF" w:rsidRDefault="007E693E">
      <w:pPr>
        <w:pStyle w:val="Paragraph2"/>
        <w:numPr>
          <w:ilvl w:val="0"/>
          <w:numId w:val="32"/>
        </w:numPr>
      </w:pPr>
      <w:r>
        <w:t>What are the security requirements?</w:t>
      </w:r>
    </w:p>
    <w:p w:rsidR="00D7315D" w:rsidRDefault="00D7315D" w:rsidP="00D7315D">
      <w:pPr>
        <w:pStyle w:val="Paragraph2"/>
        <w:ind w:left="1080"/>
      </w:pPr>
      <w:r>
        <w:t xml:space="preserve">Users have to sign in their Jag number </w:t>
      </w:r>
      <w:r w:rsidR="00FB2F72">
        <w:t>or employee id to access the application.</w:t>
      </w:r>
    </w:p>
    <w:p w:rsidR="008A36DF" w:rsidRDefault="007E693E">
      <w:pPr>
        <w:pStyle w:val="Paragraph2"/>
        <w:numPr>
          <w:ilvl w:val="0"/>
          <w:numId w:val="32"/>
        </w:numPr>
      </w:pPr>
      <w:r>
        <w:t>What are the installation and configuration requirements?</w:t>
      </w:r>
    </w:p>
    <w:p w:rsidR="00FB2F72" w:rsidRDefault="00FB2F72" w:rsidP="00FB2F72">
      <w:pPr>
        <w:pStyle w:val="Paragraph2"/>
        <w:ind w:left="1080"/>
      </w:pPr>
      <w:r>
        <w:t>It is an android based application.</w:t>
      </w:r>
    </w:p>
    <w:p w:rsidR="008A36DF" w:rsidRDefault="007E693E">
      <w:pPr>
        <w:pStyle w:val="Paragraph2"/>
        <w:numPr>
          <w:ilvl w:val="0"/>
          <w:numId w:val="32"/>
        </w:numPr>
      </w:pPr>
      <w:r>
        <w:t>What are the special licensing requirements?</w:t>
      </w:r>
    </w:p>
    <w:p w:rsidR="00FB2F72" w:rsidRDefault="00A321F0" w:rsidP="00FB2F72">
      <w:pPr>
        <w:pStyle w:val="Paragraph2"/>
        <w:ind w:left="1080"/>
      </w:pPr>
      <w:r>
        <w:t>Application access is limited to students and employees of USA.</w:t>
      </w:r>
    </w:p>
    <w:p w:rsidR="008A36DF" w:rsidRDefault="00A321F0">
      <w:pPr>
        <w:pStyle w:val="Paragraph2"/>
        <w:numPr>
          <w:ilvl w:val="0"/>
          <w:numId w:val="32"/>
        </w:numPr>
      </w:pPr>
      <w:r>
        <w:t xml:space="preserve">How will </w:t>
      </w:r>
      <w:r w:rsidR="006F0251">
        <w:t>the software</w:t>
      </w:r>
      <w:r w:rsidR="007E693E">
        <w:t xml:space="preserve"> be distributed?</w:t>
      </w:r>
    </w:p>
    <w:p w:rsidR="00A321F0" w:rsidRDefault="00A321F0" w:rsidP="00A321F0">
      <w:pPr>
        <w:pStyle w:val="Paragraph2"/>
        <w:ind w:left="1080"/>
      </w:pPr>
      <w:r>
        <w:t>Information will be given in the official website of USA.</w:t>
      </w:r>
    </w:p>
    <w:p w:rsidR="008A36DF" w:rsidRDefault="00A321F0">
      <w:pPr>
        <w:pStyle w:val="Paragraph2"/>
        <w:numPr>
          <w:ilvl w:val="0"/>
          <w:numId w:val="32"/>
        </w:numPr>
      </w:pPr>
      <w:r>
        <w:t>What are th</w:t>
      </w:r>
      <w:r w:rsidR="007E693E">
        <w:t>e labelling and packaging requirements?</w:t>
      </w:r>
    </w:p>
    <w:p w:rsidR="00A321F0" w:rsidRDefault="00A321F0" w:rsidP="00A321F0">
      <w:pPr>
        <w:pStyle w:val="Paragraph2"/>
        <w:ind w:left="1080"/>
      </w:pPr>
      <w:r>
        <w:t>Good compatibility and practical applicability.</w:t>
      </w:r>
    </w:p>
    <w:p w:rsidR="008A36DF" w:rsidRDefault="007E693E">
      <w:pPr>
        <w:pStyle w:val="Heading2"/>
      </w:pPr>
      <w:bookmarkStart w:id="39" w:name="_Toc492961292"/>
      <w:r>
        <w:t>Other Requirements</w:t>
      </w:r>
      <w:bookmarkEnd w:id="39"/>
    </w:p>
    <w:p w:rsidR="008A36DF" w:rsidRDefault="007E693E">
      <w:pPr>
        <w:pStyle w:val="Paragraph2"/>
        <w:numPr>
          <w:ilvl w:val="0"/>
          <w:numId w:val="32"/>
        </w:numPr>
      </w:pPr>
      <w:r>
        <w:t>Which, if any, regulatory or environmental requirements or standards must be supported?</w:t>
      </w:r>
    </w:p>
    <w:p w:rsidR="004D2C3E" w:rsidRDefault="004D2C3E" w:rsidP="004D2C3E">
      <w:pPr>
        <w:pStyle w:val="Paragraph2"/>
        <w:ind w:left="1080"/>
      </w:pPr>
      <w:r>
        <w:t>Initially application is an android based but will be provided in web service and in apple.</w:t>
      </w:r>
    </w:p>
    <w:p w:rsidR="008A36DF" w:rsidRDefault="007E693E">
      <w:pPr>
        <w:pStyle w:val="Paragraph2"/>
        <w:numPr>
          <w:ilvl w:val="0"/>
          <w:numId w:val="32"/>
        </w:numPr>
      </w:pPr>
      <w:r>
        <w:t>Can you think of any other requirements we need to know about?</w:t>
      </w:r>
    </w:p>
    <w:p w:rsidR="004D2C3E" w:rsidRDefault="004D2C3E" w:rsidP="004D2C3E">
      <w:pPr>
        <w:pStyle w:val="Paragraph2"/>
        <w:ind w:left="1080"/>
      </w:pPr>
      <w:r>
        <w:t xml:space="preserve">The application must be user friendly. </w:t>
      </w:r>
    </w:p>
    <w:p w:rsidR="008A36DF" w:rsidRDefault="007E693E">
      <w:pPr>
        <w:pStyle w:val="Heading1"/>
      </w:pPr>
      <w:bookmarkStart w:id="40" w:name="_Toc492961293"/>
      <w:r>
        <w:t>Wrap-Up</w:t>
      </w:r>
      <w:bookmarkEnd w:id="40"/>
    </w:p>
    <w:p w:rsidR="008A36DF" w:rsidRDefault="007E693E">
      <w:pPr>
        <w:pStyle w:val="Paragraph2"/>
        <w:numPr>
          <w:ilvl w:val="0"/>
          <w:numId w:val="33"/>
        </w:numPr>
      </w:pPr>
      <w:r>
        <w:t>Are there any other questions I should be asking you?</w:t>
      </w:r>
    </w:p>
    <w:p w:rsidR="00141A16" w:rsidRDefault="00141A16" w:rsidP="00141A16">
      <w:pPr>
        <w:pStyle w:val="Paragraph2"/>
        <w:numPr>
          <w:ilvl w:val="0"/>
          <w:numId w:val="41"/>
        </w:numPr>
      </w:pPr>
      <w:r>
        <w:t>The feasibility of the system.</w:t>
      </w:r>
    </w:p>
    <w:p w:rsidR="008A36DF" w:rsidRDefault="007E693E">
      <w:pPr>
        <w:pStyle w:val="Paragraph2"/>
        <w:numPr>
          <w:ilvl w:val="0"/>
          <w:numId w:val="33"/>
        </w:numPr>
      </w:pPr>
      <w:r>
        <w:t xml:space="preserve">If I need to ask follow-up questions, may I give you a call? </w:t>
      </w:r>
    </w:p>
    <w:p w:rsidR="00141A16" w:rsidRDefault="00141A16" w:rsidP="00141A16">
      <w:pPr>
        <w:pStyle w:val="Paragraph2"/>
        <w:ind w:left="1080"/>
      </w:pPr>
      <w:r>
        <w:t>Yes.</w:t>
      </w:r>
    </w:p>
    <w:p w:rsidR="008A36DF" w:rsidRDefault="007E693E">
      <w:pPr>
        <w:pStyle w:val="Paragraph2"/>
        <w:numPr>
          <w:ilvl w:val="0"/>
          <w:numId w:val="33"/>
        </w:numPr>
      </w:pPr>
      <w:r>
        <w:t>Would you be willing to participate in a requirements review?</w:t>
      </w:r>
    </w:p>
    <w:p w:rsidR="00141A16" w:rsidRDefault="00141A16" w:rsidP="00141A16">
      <w:pPr>
        <w:pStyle w:val="Paragraph2"/>
        <w:ind w:left="1080"/>
      </w:pPr>
      <w:r>
        <w:t>Yes, I will.</w:t>
      </w:r>
    </w:p>
    <w:p w:rsidR="008A36DF" w:rsidRDefault="008A36DF">
      <w:pPr>
        <w:pStyle w:val="Paragraph2"/>
        <w:rPr>
          <w:sz w:val="22"/>
        </w:rPr>
      </w:pPr>
    </w:p>
    <w:p w:rsidR="008A36DF" w:rsidRPr="00141A16" w:rsidRDefault="007E693E" w:rsidP="00141A16">
      <w:pPr>
        <w:pStyle w:val="Heading1"/>
      </w:pPr>
      <w:bookmarkStart w:id="41" w:name="_Toc492961294"/>
      <w:r>
        <w:t>Analyst’s Summary</w:t>
      </w:r>
      <w:bookmarkEnd w:id="41"/>
    </w:p>
    <w:p w:rsidR="008A36DF" w:rsidRPr="00141A16" w:rsidRDefault="00141A16" w:rsidP="00141A16">
      <w:pPr>
        <w:pStyle w:val="Paragraph2"/>
        <w:numPr>
          <w:ilvl w:val="0"/>
          <w:numId w:val="42"/>
        </w:numPr>
        <w:rPr>
          <w:sz w:val="22"/>
        </w:rPr>
      </w:pPr>
      <w:r>
        <w:rPr>
          <w:sz w:val="22"/>
        </w:rPr>
        <w:t xml:space="preserve">Performance requirement: The system should provide the result without much delay (i.e. within </w:t>
      </w:r>
      <w:r w:rsidRPr="00141A16">
        <w:rPr>
          <w:sz w:val="22"/>
        </w:rPr>
        <w:t>two seconds.)</w:t>
      </w:r>
    </w:p>
    <w:p w:rsidR="008A36DF" w:rsidRDefault="007E693E">
      <w:pPr>
        <w:pStyle w:val="Paragraph2"/>
        <w:rPr>
          <w:sz w:val="22"/>
        </w:rPr>
      </w:pPr>
      <w:r>
        <w:rPr>
          <w:sz w:val="22"/>
        </w:rPr>
        <w:t>2.</w:t>
      </w:r>
      <w:r w:rsidR="00141A16">
        <w:rPr>
          <w:sz w:val="22"/>
        </w:rPr>
        <w:t xml:space="preserve">  Reliability requirement: System must be able to handle high traffic of users.</w:t>
      </w:r>
    </w:p>
    <w:p w:rsidR="00C02F3E" w:rsidRDefault="007E693E">
      <w:pPr>
        <w:pStyle w:val="Paragraph2"/>
        <w:rPr>
          <w:sz w:val="22"/>
        </w:rPr>
      </w:pPr>
      <w:r>
        <w:rPr>
          <w:sz w:val="22"/>
        </w:rPr>
        <w:t>3.</w:t>
      </w:r>
      <w:r w:rsidR="00141A16">
        <w:rPr>
          <w:sz w:val="22"/>
        </w:rPr>
        <w:t xml:space="preserve"> Security and availability requirement: </w:t>
      </w:r>
      <w:r w:rsidR="00C02F3E">
        <w:rPr>
          <w:sz w:val="22"/>
        </w:rPr>
        <w:t xml:space="preserve">Students and employees can access the application using  </w:t>
      </w:r>
    </w:p>
    <w:p w:rsidR="008A36DF" w:rsidRDefault="00C02F3E">
      <w:pPr>
        <w:pStyle w:val="Paragraph2"/>
        <w:rPr>
          <w:sz w:val="22"/>
        </w:rPr>
      </w:pPr>
      <w:r>
        <w:rPr>
          <w:sz w:val="22"/>
        </w:rPr>
        <w:t xml:space="preserve">   </w:t>
      </w:r>
      <w:proofErr w:type="gramStart"/>
      <w:r>
        <w:rPr>
          <w:sz w:val="22"/>
        </w:rPr>
        <w:t>their</w:t>
      </w:r>
      <w:proofErr w:type="gramEnd"/>
      <w:r>
        <w:rPr>
          <w:sz w:val="22"/>
        </w:rPr>
        <w:t xml:space="preserve"> Jag number or employee id.</w:t>
      </w:r>
    </w:p>
    <w:p w:rsidR="00D12398" w:rsidRDefault="00D12398"/>
    <w:sectPr w:rsidR="00D12398" w:rsidSect="008A36DF">
      <w:headerReference w:type="default" r:id="rId8"/>
      <w:footerReference w:type="default" r:id="rId9"/>
      <w:headerReference w:type="first" r:id="rId10"/>
      <w:footerReference w:type="firs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F15" w:rsidRDefault="00156F15">
      <w:pPr>
        <w:spacing w:line="240" w:lineRule="auto"/>
      </w:pPr>
      <w:r>
        <w:separator/>
      </w:r>
    </w:p>
  </w:endnote>
  <w:endnote w:type="continuationSeparator" w:id="0">
    <w:p w:rsidR="00156F15" w:rsidRDefault="00156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A36D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36DF" w:rsidRDefault="007E693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36DF" w:rsidRDefault="00631B7A">
          <w:pPr>
            <w:jc w:val="center"/>
          </w:pPr>
          <w:r>
            <w:fldChar w:fldCharType="begin"/>
          </w:r>
          <w:r w:rsidR="007E693E">
            <w:instrText>symbol 211 \f "Symbol" \s 10</w:instrText>
          </w:r>
          <w:r>
            <w:fldChar w:fldCharType="separate"/>
          </w:r>
          <w:r w:rsidR="007E693E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D12398">
              <w:t>&lt;Company Name&gt;</w:t>
            </w:r>
          </w:fldSimple>
          <w:r w:rsidR="007E693E">
            <w:t xml:space="preserve">, </w:t>
          </w:r>
          <w:r>
            <w:fldChar w:fldCharType="begin"/>
          </w:r>
          <w:r w:rsidR="007E693E">
            <w:instrText xml:space="preserve"> DATE \@ "yyyy" </w:instrText>
          </w:r>
          <w:r>
            <w:fldChar w:fldCharType="separate"/>
          </w:r>
          <w:r w:rsidR="001A2D09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36DF" w:rsidRDefault="007E693E">
          <w:pPr>
            <w:jc w:val="right"/>
          </w:pPr>
          <w:r>
            <w:t xml:space="preserve">Page </w:t>
          </w:r>
          <w:r w:rsidR="00631B7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631B7A">
            <w:rPr>
              <w:rStyle w:val="PageNumber"/>
            </w:rPr>
            <w:fldChar w:fldCharType="separate"/>
          </w:r>
          <w:r w:rsidR="006F0251">
            <w:rPr>
              <w:rStyle w:val="PageNumber"/>
              <w:noProof/>
            </w:rPr>
            <w:t>6</w:t>
          </w:r>
          <w:r w:rsidR="00631B7A">
            <w:rPr>
              <w:rStyle w:val="PageNumber"/>
            </w:rPr>
            <w:fldChar w:fldCharType="end"/>
          </w:r>
        </w:p>
      </w:tc>
    </w:tr>
  </w:tbl>
  <w:p w:rsidR="008A36DF" w:rsidRDefault="008A36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6DF" w:rsidRDefault="008A36DF">
    <w:pPr>
      <w:pStyle w:val="Footer"/>
      <w:rPr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F15" w:rsidRDefault="00156F15">
      <w:pPr>
        <w:spacing w:line="240" w:lineRule="auto"/>
      </w:pPr>
      <w:r>
        <w:separator/>
      </w:r>
    </w:p>
  </w:footnote>
  <w:footnote w:type="continuationSeparator" w:id="0">
    <w:p w:rsidR="00156F15" w:rsidRDefault="00156F1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A36DF">
      <w:tc>
        <w:tcPr>
          <w:tcW w:w="6379" w:type="dxa"/>
        </w:tcPr>
        <w:p w:rsidR="008A36DF" w:rsidRDefault="00D12398" w:rsidP="00D12398">
          <w:proofErr w:type="spellStart"/>
          <w:r>
            <w:t>JagTrack</w:t>
          </w:r>
          <w:proofErr w:type="spellEnd"/>
          <w:r w:rsidR="00B25398">
            <w:t xml:space="preserve"> Application</w:t>
          </w:r>
        </w:p>
      </w:tc>
      <w:tc>
        <w:tcPr>
          <w:tcW w:w="3179" w:type="dxa"/>
        </w:tcPr>
        <w:p w:rsidR="008A36DF" w:rsidRDefault="007E693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A36DF">
      <w:tc>
        <w:tcPr>
          <w:tcW w:w="6379" w:type="dxa"/>
        </w:tcPr>
        <w:p w:rsidR="008A36DF" w:rsidRDefault="00631B7A">
          <w:fldSimple w:instr="title  \* Mergeformat ">
            <w:r w:rsidR="00D12398">
              <w:t>Stakeholder Requests</w:t>
            </w:r>
          </w:fldSimple>
        </w:p>
      </w:tc>
      <w:tc>
        <w:tcPr>
          <w:tcW w:w="3179" w:type="dxa"/>
        </w:tcPr>
        <w:p w:rsidR="008A36DF" w:rsidRDefault="00B25398" w:rsidP="00B25398">
          <w:r>
            <w:t xml:space="preserve">  Date:  &lt;03</w:t>
          </w:r>
          <w:r w:rsidR="007E693E">
            <w:t>/</w:t>
          </w:r>
          <w:r>
            <w:t>12/12</w:t>
          </w:r>
          <w:r w:rsidR="007E693E">
            <w:t>&gt;</w:t>
          </w:r>
        </w:p>
      </w:tc>
    </w:tr>
    <w:tr w:rsidR="008A36DF">
      <w:tc>
        <w:tcPr>
          <w:tcW w:w="9558" w:type="dxa"/>
          <w:gridSpan w:val="2"/>
        </w:tcPr>
        <w:p w:rsidR="008A36DF" w:rsidRDefault="007E693E">
          <w:r>
            <w:t>&lt;document identifier&gt;</w:t>
          </w:r>
        </w:p>
      </w:tc>
    </w:tr>
  </w:tbl>
  <w:p w:rsidR="008A36DF" w:rsidRDefault="008A36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6DF" w:rsidRDefault="008A36DF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EF1F57"/>
    <w:multiLevelType w:val="hybridMultilevel"/>
    <w:tmpl w:val="8418F7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3834E5E"/>
    <w:multiLevelType w:val="hybridMultilevel"/>
    <w:tmpl w:val="7BB0AC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5D4225B"/>
    <w:multiLevelType w:val="hybridMultilevel"/>
    <w:tmpl w:val="247E4012"/>
    <w:lvl w:ilvl="0" w:tplc="453C5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0B614E9"/>
    <w:multiLevelType w:val="hybridMultilevel"/>
    <w:tmpl w:val="6B922D7E"/>
    <w:lvl w:ilvl="0" w:tplc="299A7F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DC0CC3"/>
    <w:multiLevelType w:val="multilevel"/>
    <w:tmpl w:val="976CA8C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8FE065D"/>
    <w:multiLevelType w:val="hybridMultilevel"/>
    <w:tmpl w:val="88442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D520863"/>
    <w:multiLevelType w:val="hybridMultilevel"/>
    <w:tmpl w:val="32869984"/>
    <w:lvl w:ilvl="0" w:tplc="5D2E25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CE42C03"/>
    <w:multiLevelType w:val="hybridMultilevel"/>
    <w:tmpl w:val="76DEA0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08F7410"/>
    <w:multiLevelType w:val="hybridMultilevel"/>
    <w:tmpl w:val="A7889652"/>
    <w:lvl w:ilvl="0" w:tplc="D5060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1BB5639"/>
    <w:multiLevelType w:val="hybridMultilevel"/>
    <w:tmpl w:val="34A64C10"/>
    <w:lvl w:ilvl="0" w:tplc="8D64B0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C941080"/>
    <w:multiLevelType w:val="hybridMultilevel"/>
    <w:tmpl w:val="7196E656"/>
    <w:lvl w:ilvl="0" w:tplc="3E4C4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FBA6128"/>
    <w:multiLevelType w:val="hybridMultilevel"/>
    <w:tmpl w:val="B09A88E6"/>
    <w:lvl w:ilvl="0" w:tplc="A21A37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4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4"/>
  </w:num>
  <w:num w:numId="11">
    <w:abstractNumId w:val="16"/>
  </w:num>
  <w:num w:numId="12">
    <w:abstractNumId w:val="14"/>
  </w:num>
  <w:num w:numId="13">
    <w:abstractNumId w:val="32"/>
  </w:num>
  <w:num w:numId="14">
    <w:abstractNumId w:val="13"/>
  </w:num>
  <w:num w:numId="15">
    <w:abstractNumId w:val="8"/>
  </w:num>
  <w:num w:numId="16">
    <w:abstractNumId w:val="31"/>
  </w:num>
  <w:num w:numId="17">
    <w:abstractNumId w:val="21"/>
  </w:num>
  <w:num w:numId="18">
    <w:abstractNumId w:val="10"/>
  </w:num>
  <w:num w:numId="19">
    <w:abstractNumId w:val="18"/>
  </w:num>
  <w:num w:numId="20">
    <w:abstractNumId w:val="12"/>
  </w:num>
  <w:num w:numId="21">
    <w:abstractNumId w:val="28"/>
  </w:num>
  <w:num w:numId="2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>
    <w:abstractNumId w:val="6"/>
  </w:num>
  <w:num w:numId="24">
    <w:abstractNumId w:val="0"/>
  </w:num>
  <w:num w:numId="25">
    <w:abstractNumId w:val="0"/>
  </w:num>
  <w:num w:numId="26">
    <w:abstractNumId w:val="0"/>
  </w:num>
  <w:num w:numId="27">
    <w:abstractNumId w:val="25"/>
  </w:num>
  <w:num w:numId="28">
    <w:abstractNumId w:val="19"/>
  </w:num>
  <w:num w:numId="29">
    <w:abstractNumId w:val="20"/>
  </w:num>
  <w:num w:numId="30">
    <w:abstractNumId w:val="5"/>
  </w:num>
  <w:num w:numId="31">
    <w:abstractNumId w:val="11"/>
  </w:num>
  <w:num w:numId="32">
    <w:abstractNumId w:val="3"/>
  </w:num>
  <w:num w:numId="33">
    <w:abstractNumId w:val="26"/>
  </w:num>
  <w:num w:numId="34">
    <w:abstractNumId w:val="27"/>
  </w:num>
  <w:num w:numId="35">
    <w:abstractNumId w:val="7"/>
  </w:num>
  <w:num w:numId="36">
    <w:abstractNumId w:val="22"/>
  </w:num>
  <w:num w:numId="37">
    <w:abstractNumId w:val="30"/>
  </w:num>
  <w:num w:numId="38">
    <w:abstractNumId w:val="9"/>
  </w:num>
  <w:num w:numId="39">
    <w:abstractNumId w:val="17"/>
  </w:num>
  <w:num w:numId="40">
    <w:abstractNumId w:val="36"/>
  </w:num>
  <w:num w:numId="41">
    <w:abstractNumId w:val="29"/>
  </w:num>
  <w:num w:numId="42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37486D"/>
    <w:rsid w:val="0013659A"/>
    <w:rsid w:val="00141A16"/>
    <w:rsid w:val="00156F15"/>
    <w:rsid w:val="00180B83"/>
    <w:rsid w:val="001A2D09"/>
    <w:rsid w:val="001B60BF"/>
    <w:rsid w:val="001E7DD5"/>
    <w:rsid w:val="001F33D9"/>
    <w:rsid w:val="003371EA"/>
    <w:rsid w:val="0034000A"/>
    <w:rsid w:val="0037486D"/>
    <w:rsid w:val="004C6232"/>
    <w:rsid w:val="004D2C3E"/>
    <w:rsid w:val="005359DE"/>
    <w:rsid w:val="00541F79"/>
    <w:rsid w:val="00546EF4"/>
    <w:rsid w:val="00592A0E"/>
    <w:rsid w:val="00631B7A"/>
    <w:rsid w:val="006B3CB0"/>
    <w:rsid w:val="006E4EAC"/>
    <w:rsid w:val="006E544A"/>
    <w:rsid w:val="006F0251"/>
    <w:rsid w:val="00706DD4"/>
    <w:rsid w:val="0076749C"/>
    <w:rsid w:val="007959B8"/>
    <w:rsid w:val="007D209B"/>
    <w:rsid w:val="007E693E"/>
    <w:rsid w:val="0085780C"/>
    <w:rsid w:val="00874B16"/>
    <w:rsid w:val="008A36DF"/>
    <w:rsid w:val="008D0DCD"/>
    <w:rsid w:val="00A321F0"/>
    <w:rsid w:val="00A73651"/>
    <w:rsid w:val="00A87BA6"/>
    <w:rsid w:val="00B25398"/>
    <w:rsid w:val="00B4248D"/>
    <w:rsid w:val="00B7739B"/>
    <w:rsid w:val="00C02F3E"/>
    <w:rsid w:val="00D12398"/>
    <w:rsid w:val="00D71F08"/>
    <w:rsid w:val="00D7315D"/>
    <w:rsid w:val="00DB58CF"/>
    <w:rsid w:val="00DC7E6D"/>
    <w:rsid w:val="00E0340B"/>
    <w:rsid w:val="00E67B4E"/>
    <w:rsid w:val="00EA4358"/>
    <w:rsid w:val="00EA5AD1"/>
    <w:rsid w:val="00EB2BC4"/>
    <w:rsid w:val="00F90D9A"/>
    <w:rsid w:val="00FB2F72"/>
    <w:rsid w:val="00FE20B9"/>
    <w:rsid w:val="00FF1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DF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36D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A36D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A36D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A36D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A36D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A36D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A36D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A36D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A36D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A36DF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A36D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A36D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A36DF"/>
    <w:pPr>
      <w:ind w:left="900" w:hanging="900"/>
    </w:pPr>
  </w:style>
  <w:style w:type="paragraph" w:styleId="TOC1">
    <w:name w:val="toc 1"/>
    <w:basedOn w:val="Normal"/>
    <w:next w:val="Normal"/>
    <w:semiHidden/>
    <w:rsid w:val="008A36D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A36DF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A36DF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A36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A36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A36DF"/>
  </w:style>
  <w:style w:type="paragraph" w:styleId="TOC4">
    <w:name w:val="toc 4"/>
    <w:basedOn w:val="Normal"/>
    <w:next w:val="Normal"/>
    <w:semiHidden/>
    <w:rsid w:val="008A36DF"/>
    <w:pPr>
      <w:ind w:left="600"/>
    </w:pPr>
  </w:style>
  <w:style w:type="paragraph" w:styleId="TOC5">
    <w:name w:val="toc 5"/>
    <w:basedOn w:val="Normal"/>
    <w:next w:val="Normal"/>
    <w:semiHidden/>
    <w:rsid w:val="008A36DF"/>
    <w:pPr>
      <w:ind w:left="800"/>
    </w:pPr>
  </w:style>
  <w:style w:type="paragraph" w:customStyle="1" w:styleId="Tabletext">
    <w:name w:val="Tabletext"/>
    <w:basedOn w:val="Normal"/>
    <w:rsid w:val="008A36DF"/>
    <w:pPr>
      <w:keepLines/>
      <w:spacing w:after="120"/>
    </w:pPr>
  </w:style>
  <w:style w:type="paragraph" w:styleId="BodyText">
    <w:name w:val="Body Text"/>
    <w:basedOn w:val="Normal"/>
    <w:semiHidden/>
    <w:rsid w:val="008A36DF"/>
    <w:pPr>
      <w:keepLines/>
      <w:spacing w:after="120"/>
      <w:ind w:left="720"/>
    </w:pPr>
  </w:style>
  <w:style w:type="paragraph" w:styleId="TOC6">
    <w:name w:val="toc 6"/>
    <w:basedOn w:val="Normal"/>
    <w:next w:val="Normal"/>
    <w:semiHidden/>
    <w:rsid w:val="008A36DF"/>
    <w:pPr>
      <w:ind w:left="1000"/>
    </w:pPr>
  </w:style>
  <w:style w:type="paragraph" w:styleId="TOC7">
    <w:name w:val="toc 7"/>
    <w:basedOn w:val="Normal"/>
    <w:next w:val="Normal"/>
    <w:semiHidden/>
    <w:rsid w:val="008A36DF"/>
    <w:pPr>
      <w:ind w:left="1200"/>
    </w:pPr>
  </w:style>
  <w:style w:type="paragraph" w:styleId="TOC8">
    <w:name w:val="toc 8"/>
    <w:basedOn w:val="Normal"/>
    <w:next w:val="Normal"/>
    <w:semiHidden/>
    <w:rsid w:val="008A36DF"/>
    <w:pPr>
      <w:ind w:left="1400"/>
    </w:pPr>
  </w:style>
  <w:style w:type="paragraph" w:styleId="TOC9">
    <w:name w:val="toc 9"/>
    <w:basedOn w:val="Normal"/>
    <w:next w:val="Normal"/>
    <w:semiHidden/>
    <w:rsid w:val="008A36DF"/>
    <w:pPr>
      <w:ind w:left="1600"/>
    </w:pPr>
  </w:style>
  <w:style w:type="paragraph" w:customStyle="1" w:styleId="Bullet1">
    <w:name w:val="Bullet1"/>
    <w:basedOn w:val="Normal"/>
    <w:rsid w:val="008A36DF"/>
    <w:pPr>
      <w:ind w:left="720" w:hanging="432"/>
    </w:pPr>
  </w:style>
  <w:style w:type="paragraph" w:customStyle="1" w:styleId="Bullet2">
    <w:name w:val="Bullet2"/>
    <w:basedOn w:val="Normal"/>
    <w:rsid w:val="008A36DF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A36DF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A36DF"/>
    <w:rPr>
      <w:sz w:val="20"/>
      <w:vertAlign w:val="superscript"/>
    </w:rPr>
  </w:style>
  <w:style w:type="paragraph" w:styleId="FootnoteText">
    <w:name w:val="footnote text"/>
    <w:basedOn w:val="Normal"/>
    <w:semiHidden/>
    <w:rsid w:val="008A36D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A36D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A36D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8A36D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A36DF"/>
    <w:pPr>
      <w:spacing w:before="80" w:line="240" w:lineRule="auto"/>
      <w:ind w:left="2250"/>
      <w:jc w:val="both"/>
    </w:pPr>
  </w:style>
  <w:style w:type="paragraph" w:styleId="Index1">
    <w:name w:val="index 1"/>
    <w:basedOn w:val="Normal"/>
    <w:next w:val="Normal"/>
    <w:semiHidden/>
    <w:rsid w:val="008A36DF"/>
    <w:pPr>
      <w:tabs>
        <w:tab w:val="right" w:leader="dot" w:pos="4320"/>
      </w:tabs>
      <w:ind w:left="200" w:hanging="200"/>
    </w:pPr>
  </w:style>
  <w:style w:type="paragraph" w:styleId="Index2">
    <w:name w:val="index 2"/>
    <w:basedOn w:val="Normal"/>
    <w:next w:val="Normal"/>
    <w:semiHidden/>
    <w:rsid w:val="008A36DF"/>
    <w:pPr>
      <w:tabs>
        <w:tab w:val="right" w:leader="dot" w:pos="4320"/>
      </w:tabs>
      <w:ind w:left="400" w:hanging="200"/>
    </w:pPr>
  </w:style>
  <w:style w:type="paragraph" w:styleId="Index3">
    <w:name w:val="index 3"/>
    <w:basedOn w:val="Normal"/>
    <w:next w:val="Normal"/>
    <w:semiHidden/>
    <w:rsid w:val="008A36DF"/>
    <w:pPr>
      <w:tabs>
        <w:tab w:val="right" w:leader="dot" w:pos="4320"/>
      </w:tabs>
      <w:ind w:left="600" w:hanging="200"/>
    </w:pPr>
  </w:style>
  <w:style w:type="paragraph" w:styleId="Index4">
    <w:name w:val="index 4"/>
    <w:basedOn w:val="Normal"/>
    <w:next w:val="Normal"/>
    <w:semiHidden/>
    <w:rsid w:val="008A36DF"/>
    <w:pPr>
      <w:tabs>
        <w:tab w:val="right" w:leader="dot" w:pos="4320"/>
      </w:tabs>
      <w:ind w:left="800" w:hanging="200"/>
    </w:pPr>
  </w:style>
  <w:style w:type="paragraph" w:styleId="Index5">
    <w:name w:val="index 5"/>
    <w:basedOn w:val="Normal"/>
    <w:next w:val="Normal"/>
    <w:semiHidden/>
    <w:rsid w:val="008A36DF"/>
    <w:pPr>
      <w:tabs>
        <w:tab w:val="right" w:leader="dot" w:pos="4320"/>
      </w:tabs>
      <w:ind w:left="1000" w:hanging="200"/>
    </w:pPr>
  </w:style>
  <w:style w:type="paragraph" w:styleId="Index6">
    <w:name w:val="index 6"/>
    <w:basedOn w:val="Normal"/>
    <w:next w:val="Normal"/>
    <w:semiHidden/>
    <w:rsid w:val="008A36DF"/>
    <w:pPr>
      <w:tabs>
        <w:tab w:val="right" w:leader="dot" w:pos="4320"/>
      </w:tabs>
      <w:ind w:left="1200" w:hanging="200"/>
    </w:pPr>
  </w:style>
  <w:style w:type="paragraph" w:styleId="Index7">
    <w:name w:val="index 7"/>
    <w:basedOn w:val="Normal"/>
    <w:next w:val="Normal"/>
    <w:semiHidden/>
    <w:rsid w:val="008A36DF"/>
    <w:pPr>
      <w:tabs>
        <w:tab w:val="right" w:leader="dot" w:pos="4320"/>
      </w:tabs>
      <w:ind w:left="1400" w:hanging="200"/>
    </w:pPr>
  </w:style>
  <w:style w:type="paragraph" w:styleId="Index8">
    <w:name w:val="index 8"/>
    <w:basedOn w:val="Normal"/>
    <w:next w:val="Normal"/>
    <w:semiHidden/>
    <w:rsid w:val="008A36DF"/>
    <w:pPr>
      <w:tabs>
        <w:tab w:val="right" w:leader="dot" w:pos="4320"/>
      </w:tabs>
      <w:ind w:left="1600" w:hanging="200"/>
    </w:pPr>
  </w:style>
  <w:style w:type="paragraph" w:styleId="Index9">
    <w:name w:val="index 9"/>
    <w:basedOn w:val="Normal"/>
    <w:next w:val="Normal"/>
    <w:semiHidden/>
    <w:rsid w:val="008A36DF"/>
    <w:pPr>
      <w:tabs>
        <w:tab w:val="right" w:leader="dot" w:pos="432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8A36DF"/>
  </w:style>
  <w:style w:type="paragraph" w:styleId="BodyText2">
    <w:name w:val="Body Text 2"/>
    <w:basedOn w:val="Normal"/>
    <w:semiHidden/>
    <w:rsid w:val="008A36DF"/>
    <w:rPr>
      <w:i/>
      <w:color w:val="0000FF"/>
    </w:rPr>
  </w:style>
  <w:style w:type="paragraph" w:styleId="BodyTextIndent">
    <w:name w:val="Body Text Indent"/>
    <w:basedOn w:val="Normal"/>
    <w:semiHidden/>
    <w:rsid w:val="008A36D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A36D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A36DF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A36DF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semiHidden/>
    <w:rsid w:val="008A36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3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outhalabama.edu/jagtra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IS\CSC%20331\RUP%20template\req\rup_stkreq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rup_stkreq.dot</Template>
  <TotalTime>434</TotalTime>
  <Pages>1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Requests</vt:lpstr>
    </vt:vector>
  </TitlesOfParts>
  <Company>&lt;Company Name&gt;</Company>
  <LinksUpToDate>false</LinksUpToDate>
  <CharactersWithSpaces>9188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Requests</dc:title>
  <dc:subject>&lt;Project Name&gt;</dc:subject>
  <dc:creator>Sumit Shrestha</dc:creator>
  <cp:lastModifiedBy>Sumit Shrestha</cp:lastModifiedBy>
  <cp:revision>17</cp:revision>
  <cp:lastPrinted>2012-03-12T11:54:00Z</cp:lastPrinted>
  <dcterms:created xsi:type="dcterms:W3CDTF">2012-03-12T06:48:00Z</dcterms:created>
  <dcterms:modified xsi:type="dcterms:W3CDTF">2012-03-13T01:54:00Z</dcterms:modified>
</cp:coreProperties>
</file>